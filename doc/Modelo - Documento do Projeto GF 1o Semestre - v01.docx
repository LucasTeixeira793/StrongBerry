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777777" w:rsidR="00DB04D5" w:rsidRPr="004C56C6" w:rsidRDefault="00DB04D5" w:rsidP="00DB04D5">
      <w:pPr>
        <w:pStyle w:val="NormalGrande"/>
      </w:pPr>
      <w:r w:rsidRPr="004C56C6">
        <w:t>Nome do trabalho nome do trabalho nome do trabalho nome do trabalho nome do trabalho nome do trabalho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C17003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bookmarkStart w:id="7" w:name="_Toc73427765"/>
      <w:r>
        <w:rPr>
          <w:b/>
        </w:rPr>
        <w:t>CONTEXTO</w:t>
      </w:r>
      <w:bookmarkEnd w:id="7"/>
    </w:p>
    <w:p w14:paraId="46146C21" w14:textId="4C1CBEF5" w:rsidR="00A53FEA" w:rsidRPr="003F4E12" w:rsidRDefault="00A53FEA" w:rsidP="00A53FEA">
      <w:r w:rsidRPr="003F4E12">
        <w:t>Mercado e números</w:t>
      </w:r>
      <w:r>
        <w:t xml:space="preserve">. Preocupações com sustentabilidade, </w:t>
      </w:r>
      <w:r w:rsidR="00243FB6">
        <w:t xml:space="preserve">desperdício, </w:t>
      </w:r>
      <w:r>
        <w:t xml:space="preserve">controle de </w:t>
      </w:r>
      <w:proofErr w:type="gramStart"/>
      <w:r>
        <w:t>custos, 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B7240CF" w14:textId="2B2DA291" w:rsidR="00A53FEA" w:rsidRDefault="00BB3B9C" w:rsidP="00A53FEA">
      <w:r>
        <w:t xml:space="preserve">Descrever o problema principal que justifique o desenvolvimento de uma solução. </w:t>
      </w:r>
      <w:r w:rsidR="00A53FEA"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C17003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C17003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70EC" w14:textId="77777777" w:rsidR="00B048F3" w:rsidRDefault="00B048F3">
      <w:r>
        <w:separator/>
      </w:r>
    </w:p>
    <w:p w14:paraId="1199D24C" w14:textId="77777777" w:rsidR="00B048F3" w:rsidRDefault="00B048F3"/>
    <w:p w14:paraId="552568CD" w14:textId="77777777" w:rsidR="00B048F3" w:rsidRDefault="00B048F3"/>
    <w:p w14:paraId="17326D59" w14:textId="77777777" w:rsidR="00B048F3" w:rsidRDefault="00B048F3"/>
  </w:endnote>
  <w:endnote w:type="continuationSeparator" w:id="0">
    <w:p w14:paraId="149795EB" w14:textId="77777777" w:rsidR="00B048F3" w:rsidRDefault="00B048F3">
      <w:r>
        <w:continuationSeparator/>
      </w:r>
    </w:p>
    <w:p w14:paraId="165F12AB" w14:textId="77777777" w:rsidR="00B048F3" w:rsidRDefault="00B048F3"/>
    <w:p w14:paraId="585BE9BC" w14:textId="77777777" w:rsidR="00B048F3" w:rsidRDefault="00B048F3"/>
    <w:p w14:paraId="5922B34D" w14:textId="77777777" w:rsidR="00B048F3" w:rsidRDefault="00B048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0FE5" w14:textId="77777777" w:rsidR="00B048F3" w:rsidRDefault="00B048F3">
      <w:r>
        <w:separator/>
      </w:r>
    </w:p>
    <w:p w14:paraId="03A8A813" w14:textId="77777777" w:rsidR="00B048F3" w:rsidRDefault="00B048F3"/>
    <w:p w14:paraId="7844993F" w14:textId="77777777" w:rsidR="00B048F3" w:rsidRDefault="00B048F3"/>
    <w:p w14:paraId="7AB7F680" w14:textId="77777777" w:rsidR="00B048F3" w:rsidRDefault="00B048F3"/>
  </w:footnote>
  <w:footnote w:type="continuationSeparator" w:id="0">
    <w:p w14:paraId="71C6269E" w14:textId="77777777" w:rsidR="00B048F3" w:rsidRDefault="00B048F3">
      <w:r>
        <w:continuationSeparator/>
      </w:r>
    </w:p>
    <w:p w14:paraId="59C471B5" w14:textId="77777777" w:rsidR="00B048F3" w:rsidRDefault="00B048F3"/>
    <w:p w14:paraId="604B25C3" w14:textId="77777777" w:rsidR="00B048F3" w:rsidRDefault="00B048F3"/>
    <w:p w14:paraId="3DF49117" w14:textId="77777777" w:rsidR="00B048F3" w:rsidRDefault="00B048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77777777" w:rsidR="00555AE7" w:rsidRDefault="0060123F" w:rsidP="008828E4">
    <w:pPr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48F3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B048F3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B048F3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B048F3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B048F3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B048F3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69</TotalTime>
  <Pages>13</Pages>
  <Words>1096</Words>
  <Characters>5923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Fernando Brandao</cp:lastModifiedBy>
  <cp:revision>50</cp:revision>
  <cp:lastPrinted>2009-11-04T00:12:00Z</cp:lastPrinted>
  <dcterms:created xsi:type="dcterms:W3CDTF">2017-11-20T21:48:00Z</dcterms:created>
  <dcterms:modified xsi:type="dcterms:W3CDTF">2021-06-01T11:15:00Z</dcterms:modified>
</cp:coreProperties>
</file>