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5AE18DFC" w14:textId="77777777" w:rsidR="00BC35F8" w:rsidRDefault="00BC35F8" w:rsidP="00BC35F8">
      <w:pPr>
        <w:spacing w:line="240" w:lineRule="auto"/>
        <w:jc w:val="center"/>
        <w:rPr>
          <w:rFonts w:cs="Arial"/>
        </w:rPr>
      </w:pPr>
      <w:bookmarkStart w:id="0" w:name="_Toc73427778"/>
      <w:bookmarkStart w:id="1" w:name="_Toc154569928"/>
      <w:r>
        <w:rPr>
          <w:rFonts w:cs="Arial"/>
        </w:rPr>
        <w:t>BANDTEC – DIGITAL SCHOOL</w:t>
      </w:r>
    </w:p>
    <w:p w14:paraId="1A10F662" w14:textId="77777777" w:rsidR="00BC35F8" w:rsidRDefault="00BC35F8" w:rsidP="00BC35F8">
      <w:pPr>
        <w:spacing w:line="240" w:lineRule="auto"/>
        <w:jc w:val="center"/>
        <w:rPr>
          <w:rFonts w:cs="Arial"/>
        </w:rPr>
      </w:pPr>
    </w:p>
    <w:p w14:paraId="17C8CE6B" w14:textId="77777777" w:rsidR="00BC35F8" w:rsidRDefault="00BC35F8" w:rsidP="00BC35F8">
      <w:pPr>
        <w:spacing w:line="240" w:lineRule="auto"/>
        <w:jc w:val="center"/>
        <w:rPr>
          <w:rFonts w:cs="Arial"/>
        </w:rPr>
      </w:pPr>
      <w:r>
        <w:rPr>
          <w:rFonts w:cs="Arial"/>
        </w:rPr>
        <w:t>BACHARELADO EM CIÊNCIA DA COMPUTAÇÃO</w:t>
      </w:r>
    </w:p>
    <w:p w14:paraId="0DA396EC" w14:textId="77777777" w:rsidR="00BC35F8" w:rsidRDefault="00BC35F8" w:rsidP="00BC35F8">
      <w:pPr>
        <w:pStyle w:val="NormalGrande"/>
      </w:pPr>
    </w:p>
    <w:p w14:paraId="57E18A1D" w14:textId="77777777" w:rsidR="00BC35F8" w:rsidRDefault="00BC35F8" w:rsidP="00BC35F8">
      <w:pPr>
        <w:pStyle w:val="NormalGrande"/>
      </w:pPr>
    </w:p>
    <w:p w14:paraId="027C6516" w14:textId="77777777" w:rsidR="00BC35F8" w:rsidRDefault="00BC35F8" w:rsidP="00BC35F8">
      <w:pPr>
        <w:pStyle w:val="NormalGrande"/>
      </w:pPr>
      <w:bookmarkStart w:id="2" w:name="_Hlk73817289"/>
      <w:r>
        <w:t>Enan Henrique linares de oliveira</w:t>
      </w:r>
    </w:p>
    <w:p w14:paraId="793EBBB4" w14:textId="0D775A32" w:rsidR="00BC35F8" w:rsidRDefault="00DB4822" w:rsidP="00BC35F8">
      <w:pPr>
        <w:pStyle w:val="NormalGrande"/>
      </w:pPr>
      <w:r>
        <w:t>Henrique piassI so</w:t>
      </w:r>
      <w:r w:rsidR="00BC35F8">
        <w:t>ares da silva</w:t>
      </w:r>
    </w:p>
    <w:p w14:paraId="76B3E9DE" w14:textId="77777777" w:rsidR="00BC35F8" w:rsidRDefault="00BC35F8" w:rsidP="00BC35F8">
      <w:pPr>
        <w:pStyle w:val="NormalGrande"/>
      </w:pPr>
      <w:r>
        <w:t>joão victor ruas araujo</w:t>
      </w:r>
    </w:p>
    <w:p w14:paraId="6F1FD5C4" w14:textId="77777777" w:rsidR="00BC35F8" w:rsidRDefault="00BC35F8" w:rsidP="00BC35F8">
      <w:pPr>
        <w:pStyle w:val="NormalGrande"/>
      </w:pPr>
      <w:r>
        <w:t>lucas menezes teixeira</w:t>
      </w:r>
    </w:p>
    <w:p w14:paraId="3358C49A" w14:textId="77777777" w:rsidR="00BC35F8" w:rsidRPr="004C56C6" w:rsidRDefault="00BC35F8" w:rsidP="00BC35F8">
      <w:pPr>
        <w:pStyle w:val="NormalGrande"/>
      </w:pPr>
      <w:r>
        <w:t>Roberta Aparecida Pires</w:t>
      </w:r>
      <w:bookmarkEnd w:id="2"/>
    </w:p>
    <w:p w14:paraId="6F7B2048" w14:textId="77777777" w:rsidR="00BC35F8" w:rsidRPr="004C56C6" w:rsidRDefault="00BC35F8" w:rsidP="00BC35F8">
      <w:pPr>
        <w:pStyle w:val="NormalGrande"/>
      </w:pPr>
    </w:p>
    <w:p w14:paraId="61927047" w14:textId="77777777" w:rsidR="00BC35F8" w:rsidRPr="004C56C6" w:rsidRDefault="00BC35F8" w:rsidP="00BC35F8">
      <w:pPr>
        <w:pStyle w:val="NormalGrande"/>
      </w:pPr>
    </w:p>
    <w:p w14:paraId="49EA3307" w14:textId="77777777" w:rsidR="00BC35F8" w:rsidRPr="004C56C6" w:rsidRDefault="00BC35F8" w:rsidP="00BC35F8">
      <w:pPr>
        <w:pStyle w:val="NormalGrande"/>
      </w:pPr>
    </w:p>
    <w:p w14:paraId="38B46836" w14:textId="77777777" w:rsidR="00BC35F8" w:rsidRPr="004C56C6" w:rsidRDefault="00BC35F8" w:rsidP="00BC35F8">
      <w:pPr>
        <w:pStyle w:val="NormalGrande"/>
      </w:pPr>
    </w:p>
    <w:p w14:paraId="7C0EC332" w14:textId="77777777" w:rsidR="00BC35F8" w:rsidRPr="004C56C6" w:rsidRDefault="00BC35F8" w:rsidP="00BC35F8">
      <w:pPr>
        <w:pStyle w:val="NormalGrande"/>
      </w:pPr>
    </w:p>
    <w:p w14:paraId="5D633E5D" w14:textId="77777777" w:rsidR="00BC35F8" w:rsidRPr="004C56C6" w:rsidRDefault="00BC35F8" w:rsidP="00BC35F8">
      <w:pPr>
        <w:pStyle w:val="NormalGrande"/>
      </w:pPr>
    </w:p>
    <w:p w14:paraId="435C5086" w14:textId="77777777" w:rsidR="00BC35F8" w:rsidRPr="004C56C6" w:rsidRDefault="00BC35F8" w:rsidP="00BC35F8">
      <w:pPr>
        <w:pStyle w:val="NormalGrande"/>
      </w:pPr>
    </w:p>
    <w:p w14:paraId="4789FD3F" w14:textId="77777777" w:rsidR="00BC35F8" w:rsidRPr="004C56C6" w:rsidRDefault="00BC35F8" w:rsidP="00BC35F8">
      <w:pPr>
        <w:pStyle w:val="NormalGrande"/>
      </w:pPr>
    </w:p>
    <w:p w14:paraId="13C52831" w14:textId="77777777" w:rsidR="00BC35F8" w:rsidRPr="004C56C6" w:rsidRDefault="00BC35F8" w:rsidP="00BC35F8">
      <w:pPr>
        <w:pStyle w:val="NormalGrande"/>
      </w:pPr>
    </w:p>
    <w:p w14:paraId="0DA38C29" w14:textId="77777777" w:rsidR="00BC35F8" w:rsidRPr="004C56C6" w:rsidRDefault="00BC35F8" w:rsidP="00BC35F8">
      <w:pPr>
        <w:pStyle w:val="NormalGrande"/>
      </w:pPr>
      <w:r>
        <w:t>Strongberry</w:t>
      </w:r>
    </w:p>
    <w:p w14:paraId="5644C8C0" w14:textId="77777777" w:rsidR="00BC35F8" w:rsidRPr="000C0409" w:rsidRDefault="00BC35F8" w:rsidP="00BC35F8">
      <w:pPr>
        <w:pStyle w:val="Capa-Grauacadmico"/>
        <w:ind w:left="5711" w:hanging="1175"/>
      </w:pPr>
    </w:p>
    <w:p w14:paraId="27D64F02" w14:textId="77777777" w:rsidR="00BC35F8" w:rsidRPr="004C56C6" w:rsidRDefault="00BC35F8" w:rsidP="00BC35F8">
      <w:pPr>
        <w:pStyle w:val="NormalGrande"/>
      </w:pPr>
    </w:p>
    <w:p w14:paraId="63A1D0B9" w14:textId="77777777" w:rsidR="00BC35F8" w:rsidRPr="004C56C6" w:rsidRDefault="00BC35F8" w:rsidP="00BC35F8">
      <w:pPr>
        <w:pStyle w:val="NormalGrande"/>
      </w:pPr>
    </w:p>
    <w:p w14:paraId="51D1309B" w14:textId="77777777" w:rsidR="00BC35F8" w:rsidRPr="004C56C6" w:rsidRDefault="00BC35F8" w:rsidP="00BC35F8">
      <w:pPr>
        <w:pStyle w:val="NormalGrande"/>
      </w:pPr>
    </w:p>
    <w:p w14:paraId="61429D9F" w14:textId="77777777" w:rsidR="00BC35F8" w:rsidRPr="004C56C6" w:rsidRDefault="00BC35F8" w:rsidP="00BC35F8">
      <w:pPr>
        <w:pStyle w:val="NormalGrande"/>
      </w:pPr>
    </w:p>
    <w:p w14:paraId="53A5CB81" w14:textId="77777777" w:rsidR="00BC35F8" w:rsidRPr="004C56C6" w:rsidRDefault="00BC35F8" w:rsidP="00BC35F8">
      <w:pPr>
        <w:pStyle w:val="NormalGrande"/>
      </w:pPr>
    </w:p>
    <w:p w14:paraId="1A7CFF8A" w14:textId="77777777" w:rsidR="00BC35F8" w:rsidRPr="004C56C6" w:rsidRDefault="00BC35F8" w:rsidP="00BC35F8">
      <w:pPr>
        <w:pStyle w:val="NormalGrande"/>
      </w:pPr>
    </w:p>
    <w:p w14:paraId="48640548" w14:textId="77777777" w:rsidR="00BC35F8" w:rsidRPr="004C56C6" w:rsidRDefault="00BC35F8" w:rsidP="00BC35F8">
      <w:pPr>
        <w:pStyle w:val="NormalGrande"/>
      </w:pPr>
    </w:p>
    <w:p w14:paraId="402B852E" w14:textId="77777777" w:rsidR="00BC35F8" w:rsidRDefault="00BC35F8" w:rsidP="00BC35F8">
      <w:pPr>
        <w:pStyle w:val="NormalGrande"/>
      </w:pPr>
    </w:p>
    <w:p w14:paraId="60A1105F" w14:textId="77777777" w:rsidR="00BC35F8" w:rsidRDefault="00BC35F8" w:rsidP="00BC35F8">
      <w:pPr>
        <w:pStyle w:val="NormalGrande"/>
      </w:pPr>
    </w:p>
    <w:p w14:paraId="1DFE0479" w14:textId="77777777" w:rsidR="00BC35F8" w:rsidRPr="004C56C6" w:rsidRDefault="00BC35F8" w:rsidP="00BC35F8">
      <w:pPr>
        <w:pStyle w:val="NormalGrande"/>
      </w:pPr>
    </w:p>
    <w:p w14:paraId="34FE6861" w14:textId="77777777" w:rsidR="00BC35F8" w:rsidRPr="004C56C6" w:rsidRDefault="00BC35F8" w:rsidP="00BC35F8">
      <w:pPr>
        <w:pStyle w:val="NormalGrande"/>
      </w:pPr>
      <w:r>
        <w:t>SÃO PAULO</w:t>
      </w:r>
    </w:p>
    <w:p w14:paraId="1EF72396" w14:textId="77777777" w:rsidR="00BC35F8" w:rsidRDefault="00BC35F8" w:rsidP="00BC35F8">
      <w:pPr>
        <w:pStyle w:val="NormalGrande"/>
      </w:pPr>
      <w:r>
        <w:t>2021</w:t>
      </w:r>
    </w:p>
    <w:p w14:paraId="0A1CFCE0" w14:textId="77777777" w:rsidR="00BC35F8" w:rsidRPr="004C56C6" w:rsidRDefault="00BC35F8" w:rsidP="00BC35F8">
      <w:pPr>
        <w:pStyle w:val="NormalGrande"/>
      </w:pPr>
      <w:r w:rsidRPr="004C56C6">
        <w:lastRenderedPageBreak/>
        <w:t>Sumário</w:t>
      </w:r>
    </w:p>
    <w:p w14:paraId="151DC683" w14:textId="77777777" w:rsidR="00BC35F8" w:rsidRPr="004C56C6" w:rsidRDefault="00BC35F8" w:rsidP="00BC35F8">
      <w:pPr>
        <w:pStyle w:val="NormalGrande"/>
      </w:pPr>
    </w:p>
    <w:bookmarkStart w:id="3" w:name="_Toc124080441"/>
    <w:bookmarkStart w:id="4" w:name="_Toc125374503"/>
    <w:p w14:paraId="32555EB7" w14:textId="5F24D1ED" w:rsidR="00BC35F8" w:rsidRDefault="00BC35F8" w:rsidP="00BC35F8">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_Toc73427763 \h </w:instrText>
      </w:r>
      <w:r>
        <w:fldChar w:fldCharType="separate"/>
      </w:r>
      <w:r w:rsidR="000F513E">
        <w:t>5</w:t>
      </w:r>
      <w:r>
        <w:fldChar w:fldCharType="end"/>
      </w:r>
    </w:p>
    <w:p w14:paraId="101F6521" w14:textId="7D8E8AC8"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sidR="000F513E">
        <w:rPr>
          <w:noProof/>
        </w:rPr>
        <w:t>5</w:t>
      </w:r>
      <w:r>
        <w:rPr>
          <w:noProof/>
        </w:rPr>
        <w:fldChar w:fldCharType="end"/>
      </w:r>
    </w:p>
    <w:p w14:paraId="1F7763E1" w14:textId="2365E4A7"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sidR="000F513E">
        <w:rPr>
          <w:noProof/>
        </w:rPr>
        <w:t>5</w:t>
      </w:r>
      <w:r>
        <w:rPr>
          <w:noProof/>
        </w:rPr>
        <w:fldChar w:fldCharType="end"/>
      </w:r>
    </w:p>
    <w:p w14:paraId="423F6DC1" w14:textId="31FECFE2"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sidR="000F513E">
        <w:rPr>
          <w:noProof/>
        </w:rPr>
        <w:t>5</w:t>
      </w:r>
      <w:r>
        <w:rPr>
          <w:noProof/>
        </w:rPr>
        <w:fldChar w:fldCharType="end"/>
      </w:r>
    </w:p>
    <w:p w14:paraId="166255BD" w14:textId="3734BF65"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sidR="000F513E">
        <w:rPr>
          <w:noProof/>
        </w:rPr>
        <w:t>6</w:t>
      </w:r>
      <w:r>
        <w:rPr>
          <w:noProof/>
        </w:rPr>
        <w:fldChar w:fldCharType="end"/>
      </w:r>
    </w:p>
    <w:p w14:paraId="557FF838" w14:textId="625241EB"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sidR="000F513E">
        <w:rPr>
          <w:noProof/>
        </w:rPr>
        <w:t>6</w:t>
      </w:r>
      <w:r>
        <w:rPr>
          <w:noProof/>
        </w:rPr>
        <w:fldChar w:fldCharType="end"/>
      </w:r>
    </w:p>
    <w:p w14:paraId="29625DE7" w14:textId="0BF90465" w:rsidR="00BC35F8" w:rsidRDefault="00BC35F8" w:rsidP="00BC35F8">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rsidR="000F513E">
        <w:t>8</w:t>
      </w:r>
      <w:r>
        <w:fldChar w:fldCharType="end"/>
      </w:r>
    </w:p>
    <w:p w14:paraId="3DB92D6D" w14:textId="4E60FCD4"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sidR="000F513E">
        <w:rPr>
          <w:noProof/>
        </w:rPr>
        <w:t>8</w:t>
      </w:r>
      <w:r>
        <w:rPr>
          <w:noProof/>
        </w:rPr>
        <w:fldChar w:fldCharType="end"/>
      </w:r>
    </w:p>
    <w:p w14:paraId="04108585" w14:textId="45224189"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sidR="000F513E">
        <w:rPr>
          <w:noProof/>
        </w:rPr>
        <w:t>8</w:t>
      </w:r>
      <w:r>
        <w:rPr>
          <w:noProof/>
        </w:rPr>
        <w:fldChar w:fldCharType="end"/>
      </w:r>
    </w:p>
    <w:p w14:paraId="08DEE768" w14:textId="7D866194"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sidR="000F513E">
        <w:rPr>
          <w:noProof/>
        </w:rPr>
        <w:t>9</w:t>
      </w:r>
      <w:r>
        <w:rPr>
          <w:noProof/>
        </w:rPr>
        <w:fldChar w:fldCharType="end"/>
      </w:r>
    </w:p>
    <w:p w14:paraId="6A603B13" w14:textId="533F3868"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2.4</w:t>
      </w:r>
      <w:r w:rsidRPr="00722DDD">
        <w:rPr>
          <w:rFonts w:asciiTheme="minorHAnsi" w:eastAsiaTheme="minorEastAsia" w:hAnsiTheme="minorHAnsi" w:cstheme="minorBidi"/>
          <w:caps w:val="0"/>
          <w:noProof/>
          <w:sz w:val="22"/>
          <w:szCs w:val="22"/>
          <w:lang w:val="en-US" w:eastAsia="pt-BR"/>
        </w:rPr>
        <w:tab/>
      </w:r>
      <w:r w:rsidRPr="00722DDD">
        <w:rPr>
          <w:b/>
          <w:noProof/>
          <w:lang w:val="en-US"/>
        </w:rPr>
        <w:t>PRODUCT BACKLOG e requisitos</w:t>
      </w:r>
      <w:r w:rsidRPr="00722DDD">
        <w:rPr>
          <w:noProof/>
          <w:lang w:val="en-US"/>
        </w:rPr>
        <w:tab/>
      </w:r>
      <w:r>
        <w:rPr>
          <w:noProof/>
        </w:rPr>
        <w:fldChar w:fldCharType="begin"/>
      </w:r>
      <w:r w:rsidRPr="00722DDD">
        <w:rPr>
          <w:noProof/>
          <w:lang w:val="en-US"/>
        </w:rPr>
        <w:instrText xml:space="preserve"> PAGEREF _Toc73427773 \h </w:instrText>
      </w:r>
      <w:r>
        <w:rPr>
          <w:noProof/>
        </w:rPr>
      </w:r>
      <w:r>
        <w:rPr>
          <w:noProof/>
        </w:rPr>
        <w:fldChar w:fldCharType="separate"/>
      </w:r>
      <w:r w:rsidR="000F513E">
        <w:rPr>
          <w:noProof/>
          <w:lang w:val="en-US"/>
        </w:rPr>
        <w:t>9</w:t>
      </w:r>
      <w:r>
        <w:rPr>
          <w:noProof/>
        </w:rPr>
        <w:fldChar w:fldCharType="end"/>
      </w:r>
    </w:p>
    <w:p w14:paraId="08C72DE2" w14:textId="01B6A4DB" w:rsidR="00BC35F8" w:rsidRPr="00722DDD" w:rsidRDefault="00BC35F8" w:rsidP="00BC35F8">
      <w:pPr>
        <w:pStyle w:val="Sumrio2"/>
        <w:rPr>
          <w:rFonts w:asciiTheme="minorHAnsi" w:eastAsiaTheme="minorEastAsia" w:hAnsiTheme="minorHAnsi" w:cstheme="minorBidi"/>
          <w:caps w:val="0"/>
          <w:noProof/>
          <w:sz w:val="22"/>
          <w:szCs w:val="22"/>
          <w:lang w:val="en-US" w:eastAsia="pt-BR"/>
        </w:rPr>
      </w:pPr>
      <w:r w:rsidRPr="00722DDD">
        <w:rPr>
          <w:rFonts w:ascii="Times New Roman" w:hAnsi="Times New Roman"/>
          <w:caps w:val="0"/>
          <w:noProof/>
          <w:snapToGrid w:val="0"/>
          <w:color w:val="000000"/>
          <w:w w:val="0"/>
          <w:lang w:val="en-US"/>
        </w:rPr>
        <w:t>2.5</w:t>
      </w:r>
      <w:r w:rsidRPr="00722DDD">
        <w:rPr>
          <w:rFonts w:asciiTheme="minorHAnsi" w:eastAsiaTheme="minorEastAsia" w:hAnsiTheme="minorHAnsi" w:cstheme="minorBidi"/>
          <w:caps w:val="0"/>
          <w:noProof/>
          <w:sz w:val="22"/>
          <w:szCs w:val="22"/>
          <w:lang w:val="en-US" w:eastAsia="pt-BR"/>
        </w:rPr>
        <w:tab/>
      </w:r>
      <w:r w:rsidRPr="00722DDD">
        <w:rPr>
          <w:b/>
          <w:noProof/>
          <w:lang w:val="en-US"/>
        </w:rPr>
        <w:t>Sprints / sprint backlog</w:t>
      </w:r>
      <w:r w:rsidRPr="00722DDD">
        <w:rPr>
          <w:noProof/>
          <w:lang w:val="en-US"/>
        </w:rPr>
        <w:tab/>
      </w:r>
      <w:r>
        <w:rPr>
          <w:noProof/>
        </w:rPr>
        <w:fldChar w:fldCharType="begin"/>
      </w:r>
      <w:r w:rsidRPr="00722DDD">
        <w:rPr>
          <w:noProof/>
          <w:lang w:val="en-US"/>
        </w:rPr>
        <w:instrText xml:space="preserve"> PAGEREF _Toc73427774 \h </w:instrText>
      </w:r>
      <w:r>
        <w:rPr>
          <w:noProof/>
        </w:rPr>
      </w:r>
      <w:r>
        <w:rPr>
          <w:noProof/>
        </w:rPr>
        <w:fldChar w:fldCharType="separate"/>
      </w:r>
      <w:r w:rsidR="000F513E">
        <w:rPr>
          <w:noProof/>
          <w:lang w:val="en-US"/>
        </w:rPr>
        <w:t>10</w:t>
      </w:r>
      <w:r>
        <w:rPr>
          <w:noProof/>
        </w:rPr>
        <w:fldChar w:fldCharType="end"/>
      </w:r>
    </w:p>
    <w:p w14:paraId="5C37F2BE" w14:textId="4696EE0A" w:rsidR="00BC35F8" w:rsidRDefault="00BC35F8" w:rsidP="00BC35F8">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rsidR="000F513E">
        <w:t>13</w:t>
      </w:r>
      <w:r>
        <w:fldChar w:fldCharType="end"/>
      </w:r>
    </w:p>
    <w:p w14:paraId="69685357" w14:textId="7E7712F8"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sidR="000F513E">
        <w:rPr>
          <w:noProof/>
        </w:rPr>
        <w:t>13</w:t>
      </w:r>
      <w:r>
        <w:rPr>
          <w:noProof/>
        </w:rPr>
        <w:fldChar w:fldCharType="end"/>
      </w:r>
    </w:p>
    <w:p w14:paraId="62521528" w14:textId="0E606FDD"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sidR="000F513E">
        <w:rPr>
          <w:noProof/>
        </w:rPr>
        <w:t>14</w:t>
      </w:r>
      <w:r>
        <w:rPr>
          <w:noProof/>
        </w:rPr>
        <w:fldChar w:fldCharType="end"/>
      </w:r>
    </w:p>
    <w:p w14:paraId="02029699" w14:textId="13B307B2"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sidR="000F513E">
        <w:rPr>
          <w:noProof/>
        </w:rPr>
        <w:t>ii</w:t>
      </w:r>
      <w:r>
        <w:rPr>
          <w:noProof/>
        </w:rPr>
        <w:fldChar w:fldCharType="end"/>
      </w:r>
    </w:p>
    <w:p w14:paraId="385810BF" w14:textId="30E50D03"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sidR="000F513E">
        <w:rPr>
          <w:noProof/>
        </w:rPr>
        <w:t>19</w:t>
      </w:r>
      <w:r>
        <w:rPr>
          <w:noProof/>
        </w:rPr>
        <w:fldChar w:fldCharType="end"/>
      </w:r>
    </w:p>
    <w:p w14:paraId="25874CD4" w14:textId="1A9AA32D"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sidR="000F513E">
        <w:rPr>
          <w:noProof/>
        </w:rPr>
        <w:t>24</w:t>
      </w:r>
      <w:r>
        <w:rPr>
          <w:noProof/>
        </w:rPr>
        <w:fldChar w:fldCharType="end"/>
      </w:r>
    </w:p>
    <w:p w14:paraId="529B1889" w14:textId="02E268DE" w:rsidR="00BC35F8" w:rsidRDefault="00BC35F8" w:rsidP="00BC35F8">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rsidR="000F513E">
        <w:t>26</w:t>
      </w:r>
      <w:r>
        <w:fldChar w:fldCharType="end"/>
      </w:r>
    </w:p>
    <w:p w14:paraId="23093077" w14:textId="4D9F5A23"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sidR="000F513E">
        <w:rPr>
          <w:noProof/>
        </w:rPr>
        <w:t>26</w:t>
      </w:r>
      <w:r>
        <w:rPr>
          <w:noProof/>
        </w:rPr>
        <w:fldChar w:fldCharType="end"/>
      </w:r>
    </w:p>
    <w:p w14:paraId="3294FFE7" w14:textId="60F3974E"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sidR="000F513E">
        <w:rPr>
          <w:noProof/>
        </w:rPr>
        <w:t>26</w:t>
      </w:r>
      <w:r>
        <w:rPr>
          <w:noProof/>
        </w:rPr>
        <w:fldChar w:fldCharType="end"/>
      </w:r>
    </w:p>
    <w:p w14:paraId="1929FD03" w14:textId="36EE38BE" w:rsidR="00BC35F8" w:rsidRDefault="00BC35F8" w:rsidP="00BC35F8">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rsidR="000F513E">
        <w:t>32</w:t>
      </w:r>
      <w:r>
        <w:fldChar w:fldCharType="end"/>
      </w:r>
    </w:p>
    <w:p w14:paraId="7ADC297D" w14:textId="646B2A32"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sidR="000F513E">
        <w:rPr>
          <w:noProof/>
        </w:rPr>
        <w:t>32</w:t>
      </w:r>
      <w:r>
        <w:rPr>
          <w:noProof/>
        </w:rPr>
        <w:fldChar w:fldCharType="end"/>
      </w:r>
    </w:p>
    <w:p w14:paraId="6B309299" w14:textId="45CBC5D3"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sidR="000F513E">
        <w:rPr>
          <w:noProof/>
        </w:rPr>
        <w:t>32</w:t>
      </w:r>
      <w:r>
        <w:rPr>
          <w:noProof/>
        </w:rPr>
        <w:fldChar w:fldCharType="end"/>
      </w:r>
    </w:p>
    <w:p w14:paraId="4174F0E4" w14:textId="4C077E23" w:rsidR="00BC35F8" w:rsidRDefault="00BC35F8" w:rsidP="00BC35F8">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sidR="000F513E">
        <w:rPr>
          <w:noProof/>
        </w:rPr>
        <w:t>33</w:t>
      </w:r>
      <w:r>
        <w:rPr>
          <w:noProof/>
        </w:rPr>
        <w:fldChar w:fldCharType="end"/>
      </w:r>
    </w:p>
    <w:p w14:paraId="3E4A37AA" w14:textId="45CB6302" w:rsidR="00BC35F8" w:rsidRDefault="00B3432B" w:rsidP="00BC35F8">
      <w:pPr>
        <w:pStyle w:val="Sumrio1"/>
        <w:rPr>
          <w:rFonts w:asciiTheme="minorHAnsi" w:eastAsiaTheme="minorEastAsia" w:hAnsiTheme="minorHAnsi" w:cstheme="minorBidi"/>
          <w:b w:val="0"/>
          <w:caps w:val="0"/>
          <w:sz w:val="22"/>
          <w:szCs w:val="22"/>
          <w:lang w:eastAsia="pt-BR"/>
        </w:rPr>
      </w:pPr>
      <w:r>
        <w:t xml:space="preserve">6       </w:t>
      </w:r>
      <w:r w:rsidR="00BC35F8">
        <w:t>ReferÊncias</w:t>
      </w:r>
      <w:r w:rsidR="00BC35F8">
        <w:tab/>
      </w:r>
    </w:p>
    <w:p w14:paraId="4046509F" w14:textId="77777777" w:rsidR="00BC35F8" w:rsidRDefault="00BC35F8" w:rsidP="00BC35F8">
      <w:pPr>
        <w:rPr>
          <w:noProof/>
        </w:rPr>
      </w:pPr>
      <w:r>
        <w:fldChar w:fldCharType="end"/>
      </w:r>
    </w:p>
    <w:p w14:paraId="648FB1C3" w14:textId="77777777" w:rsidR="00BC35F8" w:rsidRPr="000D5175" w:rsidRDefault="00BC35F8" w:rsidP="00BC35F8">
      <w:pPr>
        <w:pStyle w:val="Ttulo"/>
        <w:rPr>
          <w:color w:val="000000"/>
          <w:lang w:val="en-US"/>
        </w:rPr>
      </w:pPr>
      <w:r w:rsidRPr="00266519">
        <w:br w:type="page"/>
      </w:r>
      <w:bookmarkStart w:id="5" w:name="_Toc121491440"/>
      <w:bookmarkStart w:id="6" w:name="_Toc124080445"/>
      <w:bookmarkEnd w:id="3"/>
      <w:bookmarkEnd w:id="4"/>
    </w:p>
    <w:p w14:paraId="77A3630C" w14:textId="77777777" w:rsidR="00BC35F8" w:rsidRPr="002878D0" w:rsidRDefault="00BC35F8" w:rsidP="00BC35F8">
      <w:pPr>
        <w:pStyle w:val="ResumoeAbstract"/>
        <w:ind w:left="1320" w:hanging="1320"/>
        <w:rPr>
          <w:lang w:val="en-US"/>
        </w:rPr>
        <w:sectPr w:rsidR="00BC35F8"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521BC210" w14:textId="39F6762E" w:rsidR="00BC35F8" w:rsidRDefault="00BC35F8" w:rsidP="00BC35F8">
      <w:pPr>
        <w:pStyle w:val="FolhadeRostodosCaptulos"/>
      </w:pPr>
      <w:r>
        <w:lastRenderedPageBreak/>
        <w:tab/>
        <w:t>VISÃO DO PROJETO</w:t>
      </w:r>
    </w:p>
    <w:p w14:paraId="0DF0BFA6" w14:textId="77777777" w:rsidR="00BC35F8" w:rsidRPr="004C56C6" w:rsidRDefault="00BC35F8" w:rsidP="00BC35F8">
      <w:pPr>
        <w:pStyle w:val="Ttulo1"/>
      </w:pPr>
      <w:bookmarkStart w:id="7" w:name="_Toc73427763"/>
      <w:bookmarkEnd w:id="5"/>
      <w:bookmarkEnd w:id="6"/>
      <w:r>
        <w:lastRenderedPageBreak/>
        <w:t>VISÃO DO PROJETO</w:t>
      </w:r>
      <w:bookmarkEnd w:id="7"/>
    </w:p>
    <w:p w14:paraId="67F502FE" w14:textId="77777777" w:rsidR="00BC35F8" w:rsidRPr="00192CAB" w:rsidRDefault="00BC35F8" w:rsidP="00BC35F8">
      <w:pPr>
        <w:pStyle w:val="Ttulo2"/>
        <w:rPr>
          <w:b/>
        </w:rPr>
      </w:pPr>
      <w:r w:rsidRPr="00192CAB">
        <w:rPr>
          <w:b/>
        </w:rPr>
        <w:tab/>
      </w:r>
      <w:bookmarkStart w:id="8" w:name="_Toc73427764"/>
      <w:r>
        <w:rPr>
          <w:b/>
        </w:rPr>
        <w:t>APRESENTAÇÃ</w:t>
      </w:r>
      <w:r w:rsidRPr="00192CAB">
        <w:rPr>
          <w:b/>
        </w:rPr>
        <w:t>O DO GRUPO</w:t>
      </w:r>
      <w:bookmarkEnd w:id="8"/>
      <w:r w:rsidRPr="00192CAB">
        <w:rPr>
          <w:b/>
        </w:rPr>
        <w:t xml:space="preserve"> </w:t>
      </w:r>
    </w:p>
    <w:p w14:paraId="3D80B340" w14:textId="58E96CA0" w:rsidR="00BC35F8" w:rsidRDefault="00BC35F8" w:rsidP="00BC35F8">
      <w:pPr>
        <w:rPr>
          <w:noProof/>
        </w:rPr>
      </w:pPr>
      <w:r>
        <w:rPr>
          <w:noProof/>
        </w:rPr>
        <w:tab/>
        <w:t>Apresentação :</w:t>
      </w:r>
      <w:r w:rsidRPr="0035708D">
        <w:t xml:space="preserve"> </w:t>
      </w:r>
      <w:r>
        <w:rPr>
          <w:noProof/>
        </w:rPr>
        <w:t>Enan Henrique Lina</w:t>
      </w:r>
      <w:r w:rsidR="00DB4822">
        <w:rPr>
          <w:noProof/>
        </w:rPr>
        <w:t>res de Oliveira, Henrique Piassi So</w:t>
      </w:r>
      <w:r>
        <w:rPr>
          <w:noProof/>
        </w:rPr>
        <w:t xml:space="preserve">ares da Silva, João Victor Ruas Araujo, Lucas Menezes Teixeira, Roberta Aparecida Pires, StrongBerry, empresa voltada para o ramo de monitoramento de umidade e temperatura de estufas em escala familiar. </w:t>
      </w:r>
    </w:p>
    <w:p w14:paraId="0D696416" w14:textId="77777777" w:rsidR="00BC35F8" w:rsidRPr="00192CAB" w:rsidRDefault="00BC35F8" w:rsidP="00BC35F8">
      <w:pPr>
        <w:pStyle w:val="Ttulo2"/>
        <w:rPr>
          <w:b/>
        </w:rPr>
      </w:pPr>
      <w:bookmarkStart w:id="9" w:name="_Toc73427765"/>
      <w:bookmarkStart w:id="10" w:name="_Toc124080447"/>
      <w:r>
        <w:rPr>
          <w:b/>
        </w:rPr>
        <w:t>CONTEXTO</w:t>
      </w:r>
      <w:bookmarkEnd w:id="9"/>
    </w:p>
    <w:p w14:paraId="1F315E8F" w14:textId="77777777" w:rsidR="00BC35F8" w:rsidRDefault="00BC35F8" w:rsidP="00BC35F8">
      <w:pPr>
        <w:ind w:firstLine="702"/>
        <w:rPr>
          <w:rFonts w:eastAsia="Calibri"/>
          <w:color w:val="000000"/>
        </w:rPr>
      </w:pPr>
      <w:bookmarkStart w:id="11" w:name="_Toc73427766"/>
      <w:r w:rsidRPr="008852CC">
        <w:rPr>
          <w:rFonts w:eastAsia="Calibri"/>
          <w:color w:val="000000"/>
        </w:rPr>
        <w:t>A produção de morangos não costuma ser tarefa</w:t>
      </w:r>
      <w:r>
        <w:rPr>
          <w:rFonts w:eastAsia="Calibri"/>
          <w:color w:val="000000"/>
        </w:rPr>
        <w:t xml:space="preserve"> uma</w:t>
      </w:r>
      <w:r w:rsidRPr="008852CC">
        <w:rPr>
          <w:rFonts w:eastAsia="Calibri"/>
          <w:color w:val="000000"/>
        </w:rPr>
        <w:t xml:space="preserve"> fácil por apresentar muitas variações ao longo de seu ciclo. Os produtores estão se interessando pelo cultivo de morango porque é uma cultura que se colhe todo dia e praticamente o ano todo. O retorno é quase que imediato, porque o produtor planta a muda no mês de maio e por setembro ou outubro ele já está colhendo. Além de ser um fruto no qual ocorre uma alta demanda o ano todo.</w:t>
      </w:r>
    </w:p>
    <w:p w14:paraId="44056120" w14:textId="77777777" w:rsidR="00BC35F8" w:rsidRDefault="00BC35F8" w:rsidP="00BC35F8">
      <w:pPr>
        <w:ind w:firstLine="702"/>
        <w:rPr>
          <w:rFonts w:eastAsia="Calibri"/>
          <w:color w:val="000000"/>
        </w:rPr>
      </w:pPr>
      <w:r w:rsidRPr="008852CC">
        <w:rPr>
          <w:rFonts w:eastAsia="Calibri"/>
          <w:color w:val="000000"/>
        </w:rPr>
        <w:t>Cada muda produz por três anos, depois deve ser substituída por uma muda nova. Além disso, tem grande rentabilidade (224%) quando comparada a outros cultivos, como por exemplo o milho (72%) – explica o assistente técnico de fruticultura do escritório regional da Emater/RS-</w:t>
      </w:r>
      <w:proofErr w:type="spellStart"/>
      <w:r w:rsidRPr="008852CC">
        <w:rPr>
          <w:rFonts w:eastAsia="Calibri"/>
          <w:color w:val="000000"/>
        </w:rPr>
        <w:t>Ascar</w:t>
      </w:r>
      <w:proofErr w:type="spellEnd"/>
      <w:r w:rsidRPr="008852CC">
        <w:rPr>
          <w:rFonts w:eastAsia="Calibri"/>
          <w:color w:val="000000"/>
        </w:rPr>
        <w:t xml:space="preserve"> de Santa Maria, engenheiro agrônomo Alfredo </w:t>
      </w:r>
      <w:proofErr w:type="spellStart"/>
      <w:r w:rsidRPr="008852CC">
        <w:rPr>
          <w:rFonts w:eastAsia="Calibri"/>
          <w:color w:val="000000"/>
        </w:rPr>
        <w:t>Schons</w:t>
      </w:r>
      <w:proofErr w:type="spellEnd"/>
      <w:r w:rsidRPr="008852CC">
        <w:rPr>
          <w:rFonts w:eastAsia="Calibri"/>
          <w:color w:val="000000"/>
        </w:rPr>
        <w:t>.</w:t>
      </w:r>
    </w:p>
    <w:p w14:paraId="1D6BE5EA" w14:textId="77777777" w:rsidR="00BC35F8" w:rsidRPr="00192CAB" w:rsidRDefault="00BC35F8" w:rsidP="00BC35F8">
      <w:pPr>
        <w:pStyle w:val="Ttulo2"/>
        <w:rPr>
          <w:b/>
        </w:rPr>
      </w:pPr>
      <w:r w:rsidRPr="00084588">
        <w:rPr>
          <w:b/>
        </w:rPr>
        <w:t>Problema / justificativa do projeto</w:t>
      </w:r>
      <w:bookmarkEnd w:id="11"/>
    </w:p>
    <w:p w14:paraId="4F5FFAF4" w14:textId="77777777" w:rsidR="00BC35F8" w:rsidRDefault="00BC35F8" w:rsidP="00BC35F8">
      <w:r w:rsidRPr="0035708D">
        <w:t>Atualmente, com o avanço das técnicas agrícolas, muitos empecilhos que diminuíram ou inviabilizavam a produção de morangos no estado de São Paulo, líder em tal cultivo, são evitados. Mesmo assim, ainda são enfrentadas, no ramo do hortifrúti, muitas barreiras que acabam elevando os custos de produção a patamares muito altos. O setor de principal ocorrência é o da agricultura familiar, ou de produtores de pequena escala. As principais dificuldades relatadas pelos produtores foram, por ordem de importância: incidência de pragas e doenças; e pela delicadeza que o morango exige para ter o ápice do seu desenvolvimento.</w:t>
      </w:r>
    </w:p>
    <w:p w14:paraId="302B3E47" w14:textId="77777777" w:rsidR="00BC35F8" w:rsidRPr="00192CAB" w:rsidRDefault="00BC35F8" w:rsidP="00BC35F8">
      <w:pPr>
        <w:pStyle w:val="Ttulo2"/>
        <w:rPr>
          <w:b/>
        </w:rPr>
      </w:pPr>
      <w:bookmarkStart w:id="12" w:name="_Toc73427767"/>
      <w:r w:rsidRPr="00192CAB">
        <w:rPr>
          <w:b/>
        </w:rPr>
        <w:lastRenderedPageBreak/>
        <w:t>objetivo da solução</w:t>
      </w:r>
      <w:bookmarkEnd w:id="12"/>
    </w:p>
    <w:p w14:paraId="06010941" w14:textId="77777777" w:rsidR="00BC35F8" w:rsidRDefault="00BC35F8" w:rsidP="00BC35F8">
      <w:r w:rsidRPr="008852CC">
        <w:rPr>
          <w:rFonts w:eastAsia="Calibri"/>
          <w:color w:val="000000"/>
        </w:rPr>
        <w:t>O nosso principal objetivo é auxiliar a agricultura familiar e/ou os produtores de pequena escala, a combater as principais dificuldades que diminuem e/ou inviabilizam a produção de morangos, (principalmente no estado de São Paulo). Através de um serviço que consistirá na instalação de sensores para capturar e monitorar a temperatura e umidade em tempo real presentes na estufa e gerar um feedback para o cliente.</w:t>
      </w:r>
    </w:p>
    <w:p w14:paraId="70CCC5D2" w14:textId="77777777" w:rsidR="00BC35F8" w:rsidRPr="00192CAB" w:rsidRDefault="00BC35F8" w:rsidP="00BC35F8">
      <w:pPr>
        <w:pStyle w:val="Ttulo2"/>
        <w:rPr>
          <w:b/>
        </w:rPr>
      </w:pPr>
      <w:bookmarkStart w:id="13" w:name="_Toc73427768"/>
      <w:r>
        <w:rPr>
          <w:rFonts w:eastAsia="Calibri"/>
          <w:noProof/>
          <w:color w:val="000000"/>
          <w:lang w:eastAsia="pt-BR"/>
        </w:rPr>
        <w:drawing>
          <wp:anchor distT="0" distB="0" distL="114300" distR="114300" simplePos="0" relativeHeight="251648512" behindDoc="0" locked="0" layoutInCell="1" allowOverlap="1" wp14:anchorId="2FF254ED" wp14:editId="7EB0CB61">
            <wp:simplePos x="0" y="0"/>
            <wp:positionH relativeFrom="column">
              <wp:posOffset>300990</wp:posOffset>
            </wp:positionH>
            <wp:positionV relativeFrom="paragraph">
              <wp:posOffset>805815</wp:posOffset>
            </wp:positionV>
            <wp:extent cx="5162550" cy="3871595"/>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12"/>
                    <a:stretch>
                      <a:fillRect/>
                    </a:stretch>
                  </pic:blipFill>
                  <pic:spPr>
                    <a:xfrm>
                      <a:off x="0" y="0"/>
                      <a:ext cx="5162550" cy="3871595"/>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diagrama da solução</w:t>
      </w:r>
      <w:bookmarkEnd w:id="13"/>
    </w:p>
    <w:p w14:paraId="7ACE06DE" w14:textId="77777777" w:rsidR="00BC35F8" w:rsidRDefault="00BC35F8" w:rsidP="00BC35F8"/>
    <w:p w14:paraId="4CEA5CF9" w14:textId="77777777" w:rsidR="00BC35F8" w:rsidRDefault="00BC35F8" w:rsidP="00BC35F8">
      <w:pPr>
        <w:sectPr w:rsidR="00BC35F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55FD8CB4" w14:textId="3D939328" w:rsidR="00BC35F8" w:rsidRPr="00203887" w:rsidRDefault="00BC35F8" w:rsidP="00BC35F8">
      <w:pPr>
        <w:pStyle w:val="FolhadeRostodosCaptulos"/>
      </w:pPr>
      <w:r>
        <w:lastRenderedPageBreak/>
        <w:tab/>
        <w:t>PLANEJAMENTO DO PROJETO</w:t>
      </w:r>
    </w:p>
    <w:p w14:paraId="7B0BC3D5" w14:textId="77777777" w:rsidR="00BC35F8" w:rsidRDefault="00BC35F8" w:rsidP="00BC35F8">
      <w:pPr>
        <w:pStyle w:val="Ttulo1"/>
      </w:pPr>
      <w:bookmarkStart w:id="14" w:name="_Toc73427769"/>
      <w:r>
        <w:lastRenderedPageBreak/>
        <w:t>PLANEJAMENTO DO PROJETO</w:t>
      </w:r>
      <w:bookmarkEnd w:id="14"/>
    </w:p>
    <w:p w14:paraId="0D64B88B" w14:textId="77777777" w:rsidR="00BC35F8" w:rsidRPr="00192CAB" w:rsidRDefault="00BC35F8" w:rsidP="00BC35F8">
      <w:pPr>
        <w:pStyle w:val="Ttulo2"/>
        <w:rPr>
          <w:b/>
        </w:rPr>
      </w:pPr>
      <w:bookmarkStart w:id="15" w:name="_Toc73427770"/>
      <w:r w:rsidRPr="00192CAB">
        <w:rPr>
          <w:b/>
        </w:rPr>
        <w:t>Definição da Equipe do projeto</w:t>
      </w:r>
      <w:bookmarkEnd w:id="15"/>
      <w:r w:rsidRPr="00192CAB">
        <w:rPr>
          <w:b/>
        </w:rPr>
        <w:t xml:space="preserve"> </w:t>
      </w:r>
    </w:p>
    <w:p w14:paraId="6C087134" w14:textId="3C9133B4" w:rsidR="00BC35F8" w:rsidRDefault="00BC35F8" w:rsidP="00BC35F8">
      <w:r>
        <w:tab/>
        <w:t xml:space="preserve">No projeto </w:t>
      </w:r>
      <w:r w:rsidR="00811C02">
        <w:t>foi</w:t>
      </w:r>
      <w:r>
        <w:t xml:space="preserve"> utilizado o método Scrum, onde o papel de Scrum Master foi direcionado ao Henrique Piass</w:t>
      </w:r>
      <w:r w:rsidR="00811C02">
        <w:t>i</w:t>
      </w:r>
      <w:r>
        <w:t xml:space="preserve"> Soares d</w:t>
      </w:r>
      <w:r w:rsidR="00811C02">
        <w:t>a Silva</w:t>
      </w:r>
      <w:r>
        <w:t xml:space="preserve">, onde o mesmo orientou os Daily Meetings e orientou o que seria feito nas reuniões, o papel de </w:t>
      </w:r>
      <w:proofErr w:type="spellStart"/>
      <w:r>
        <w:t>Product</w:t>
      </w:r>
      <w:proofErr w:type="spellEnd"/>
      <w:r>
        <w:t xml:space="preserve"> </w:t>
      </w:r>
      <w:proofErr w:type="spellStart"/>
      <w:r>
        <w:t>Owner</w:t>
      </w:r>
      <w:proofErr w:type="spellEnd"/>
      <w:r>
        <w:t xml:space="preserve"> foi direcionado a Roberta Aparecida Pires, onde a mesma organizou e estudou o contexto de negócio, e o Time de Desenvolvimento que fo</w:t>
      </w:r>
      <w:r w:rsidR="00811C02">
        <w:t>i</w:t>
      </w:r>
      <w:r>
        <w:t xml:space="preserve"> composto pelos integrantes, João Victor Ruas de </w:t>
      </w:r>
      <w:proofErr w:type="spellStart"/>
      <w:r>
        <w:t>Araujo</w:t>
      </w:r>
      <w:proofErr w:type="spellEnd"/>
      <w:r>
        <w:t xml:space="preserve">, </w:t>
      </w:r>
      <w:proofErr w:type="spellStart"/>
      <w:r>
        <w:t>Enan</w:t>
      </w:r>
      <w:proofErr w:type="spellEnd"/>
      <w:r>
        <w:t xml:space="preserve"> Henrique Linares de Oliveira e Lucas Menezes Teixeira, onde os mesmo desenvolveram partes técnicas do projeto (</w:t>
      </w:r>
      <w:proofErr w:type="spellStart"/>
      <w:r>
        <w:t>Backend</w:t>
      </w:r>
      <w:proofErr w:type="spellEnd"/>
      <w:r>
        <w:t xml:space="preserve"> e </w:t>
      </w:r>
      <w:proofErr w:type="spellStart"/>
      <w:r>
        <w:t>Frontend</w:t>
      </w:r>
      <w:proofErr w:type="spellEnd"/>
      <w:r>
        <w:t xml:space="preserve">). </w:t>
      </w:r>
    </w:p>
    <w:p w14:paraId="1AEBC763" w14:textId="77777777" w:rsidR="00BC35F8" w:rsidRPr="00124F5F" w:rsidRDefault="00BC35F8" w:rsidP="00BC35F8">
      <w:r>
        <w:t>Os papeis foram estabelecidos no inicio do projeto, porém todos se ajudaram como equipe, colaborando e apoiando.</w:t>
      </w:r>
    </w:p>
    <w:p w14:paraId="624CDF3A" w14:textId="77777777" w:rsidR="00BC35F8" w:rsidRDefault="00BC35F8" w:rsidP="00BC35F8">
      <w:r>
        <w:tab/>
      </w:r>
    </w:p>
    <w:p w14:paraId="3A1CB21A" w14:textId="77777777" w:rsidR="00BC35F8" w:rsidRPr="00192CAB" w:rsidRDefault="00BC35F8" w:rsidP="00BC35F8">
      <w:pPr>
        <w:pStyle w:val="Ttulo2"/>
        <w:rPr>
          <w:b/>
        </w:rPr>
      </w:pPr>
      <w:bookmarkStart w:id="16" w:name="_Toc73427771"/>
      <w:r w:rsidRPr="00192CAB">
        <w:rPr>
          <w:b/>
        </w:rPr>
        <w:t>PROCESSO E FERRAMENTA DE GESTÃO DE PROJETOS</w:t>
      </w:r>
      <w:bookmarkEnd w:id="16"/>
      <w:r w:rsidRPr="00192CAB">
        <w:rPr>
          <w:b/>
        </w:rPr>
        <w:t xml:space="preserve"> </w:t>
      </w:r>
    </w:p>
    <w:p w14:paraId="79E956D9" w14:textId="77777777" w:rsidR="00BC35F8" w:rsidRPr="0003718C" w:rsidRDefault="00BC35F8" w:rsidP="00BC35F8">
      <w:pPr>
        <w:rPr>
          <w:u w:val="single"/>
        </w:rPr>
      </w:pPr>
      <w:r w:rsidRPr="004B1208">
        <w:tab/>
      </w:r>
      <w:r>
        <w:t xml:space="preserve">Foi utilizado como ferramenta de gestão o </w:t>
      </w:r>
      <w:proofErr w:type="spellStart"/>
      <w:r>
        <w:t>Trello</w:t>
      </w:r>
      <w:proofErr w:type="spellEnd"/>
      <w:r>
        <w:t xml:space="preserve">, onde foram separadas as </w:t>
      </w:r>
      <w:proofErr w:type="spellStart"/>
      <w:r>
        <w:t>clunas</w:t>
      </w:r>
      <w:proofErr w:type="spellEnd"/>
      <w:r>
        <w:t xml:space="preserve"> usando o método Scrum</w:t>
      </w:r>
      <w:r w:rsidRPr="00EB4A20">
        <w:t xml:space="preserve">: Divisão das tarefas, </w:t>
      </w:r>
      <w:r>
        <w:t>foram feitas também as Atas de reunião, onde em cada ata foi colocado o dia e o tema da reunião.</w:t>
      </w:r>
    </w:p>
    <w:p w14:paraId="07B5C702" w14:textId="77777777" w:rsidR="00BC35F8" w:rsidRDefault="00BC35F8" w:rsidP="00BC35F8">
      <w:r>
        <w:rPr>
          <w:noProof/>
          <w:lang w:eastAsia="pt-BR"/>
        </w:rPr>
        <w:drawing>
          <wp:inline distT="0" distB="0" distL="0" distR="0" wp14:anchorId="5F774CC9" wp14:editId="7EC9A14B">
            <wp:extent cx="5760720" cy="27400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0025"/>
                    </a:xfrm>
                    <a:prstGeom prst="rect">
                      <a:avLst/>
                    </a:prstGeom>
                  </pic:spPr>
                </pic:pic>
              </a:graphicData>
            </a:graphic>
          </wp:inline>
        </w:drawing>
      </w:r>
    </w:p>
    <w:p w14:paraId="63A05B16" w14:textId="77777777" w:rsidR="00BC35F8" w:rsidRDefault="00BC35F8" w:rsidP="00BC35F8">
      <w:r>
        <w:rPr>
          <w:noProof/>
          <w:lang w:eastAsia="pt-BR"/>
        </w:rPr>
        <w:lastRenderedPageBreak/>
        <w:drawing>
          <wp:inline distT="0" distB="0" distL="0" distR="0" wp14:anchorId="183DB821" wp14:editId="12CD8376">
            <wp:extent cx="5760720" cy="28079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7970"/>
                    </a:xfrm>
                    <a:prstGeom prst="rect">
                      <a:avLst/>
                    </a:prstGeom>
                  </pic:spPr>
                </pic:pic>
              </a:graphicData>
            </a:graphic>
          </wp:inline>
        </w:drawing>
      </w:r>
    </w:p>
    <w:p w14:paraId="19D34026" w14:textId="77777777" w:rsidR="00BC35F8" w:rsidRPr="00192CAB" w:rsidRDefault="00BC35F8" w:rsidP="00BC35F8">
      <w:pPr>
        <w:pStyle w:val="Ttulo2"/>
        <w:rPr>
          <w:b/>
        </w:rPr>
      </w:pPr>
      <w:bookmarkStart w:id="17" w:name="_Toc73427772"/>
      <w:r>
        <w:rPr>
          <w:noProof/>
          <w:lang w:eastAsia="pt-BR"/>
        </w:rPr>
        <w:drawing>
          <wp:anchor distT="0" distB="0" distL="114300" distR="114300" simplePos="0" relativeHeight="251649536" behindDoc="0" locked="0" layoutInCell="1" allowOverlap="1" wp14:anchorId="7139058E" wp14:editId="33970190">
            <wp:simplePos x="0" y="0"/>
            <wp:positionH relativeFrom="column">
              <wp:posOffset>-232410</wp:posOffset>
            </wp:positionH>
            <wp:positionV relativeFrom="paragraph">
              <wp:posOffset>882015</wp:posOffset>
            </wp:positionV>
            <wp:extent cx="6221095" cy="22860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1095" cy="228600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Gestão dos Riscos do Projeto</w:t>
      </w:r>
      <w:bookmarkEnd w:id="17"/>
      <w:r w:rsidRPr="00192CAB">
        <w:rPr>
          <w:b/>
        </w:rPr>
        <w:t xml:space="preserve"> </w:t>
      </w:r>
    </w:p>
    <w:p w14:paraId="5850AD85" w14:textId="77777777" w:rsidR="00BC35F8" w:rsidRDefault="00BC35F8" w:rsidP="00BC35F8">
      <w:r w:rsidRPr="004B1208">
        <w:tab/>
      </w:r>
    </w:p>
    <w:p w14:paraId="2A1DBE9B" w14:textId="77777777" w:rsidR="00BC35F8" w:rsidRPr="00192CAB" w:rsidRDefault="00BC35F8" w:rsidP="00BC35F8">
      <w:pPr>
        <w:pStyle w:val="Ttulo2"/>
        <w:rPr>
          <w:b/>
        </w:rPr>
      </w:pPr>
      <w:bookmarkStart w:id="18" w:name="_Toc73427773"/>
      <w:r>
        <w:rPr>
          <w:b/>
        </w:rPr>
        <w:t xml:space="preserve">PRODUCT BACKLOG e </w:t>
      </w:r>
      <w:r w:rsidRPr="00192CAB">
        <w:rPr>
          <w:b/>
        </w:rPr>
        <w:t>requisitos</w:t>
      </w:r>
      <w:bookmarkEnd w:id="18"/>
      <w:r w:rsidRPr="00192CAB">
        <w:rPr>
          <w:b/>
        </w:rPr>
        <w:t xml:space="preserve"> </w:t>
      </w:r>
    </w:p>
    <w:p w14:paraId="5225FA61" w14:textId="77777777" w:rsidR="00BC35F8" w:rsidRDefault="00BC35F8" w:rsidP="00BC35F8">
      <w:r w:rsidRPr="004B1208">
        <w:tab/>
      </w:r>
    </w:p>
    <w:p w14:paraId="16032C50" w14:textId="77777777" w:rsidR="00BC35F8" w:rsidRDefault="00BC35F8" w:rsidP="00BC35F8">
      <w:r w:rsidRPr="00DA0D06">
        <w:rPr>
          <w:noProof/>
          <w:lang w:eastAsia="pt-BR"/>
        </w:rPr>
        <w:lastRenderedPageBreak/>
        <w:drawing>
          <wp:inline distT="0" distB="0" distL="0" distR="0" wp14:anchorId="4323B739" wp14:editId="4C38CB3D">
            <wp:extent cx="5760720" cy="5294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94630"/>
                    </a:xfrm>
                    <a:prstGeom prst="rect">
                      <a:avLst/>
                    </a:prstGeom>
                    <a:noFill/>
                    <a:ln>
                      <a:noFill/>
                    </a:ln>
                  </pic:spPr>
                </pic:pic>
              </a:graphicData>
            </a:graphic>
          </wp:inline>
        </w:drawing>
      </w:r>
    </w:p>
    <w:p w14:paraId="12C7C112" w14:textId="77777777" w:rsidR="00BC35F8" w:rsidRPr="00192CAB" w:rsidRDefault="00BC35F8" w:rsidP="00BC35F8">
      <w:pPr>
        <w:pStyle w:val="Ttulo2"/>
        <w:rPr>
          <w:b/>
        </w:rPr>
      </w:pPr>
      <w:bookmarkStart w:id="19" w:name="_Toc73427774"/>
      <w:r w:rsidRPr="00192CAB">
        <w:rPr>
          <w:b/>
        </w:rPr>
        <w:t>Sprints / sprint backlog</w:t>
      </w:r>
      <w:bookmarkEnd w:id="19"/>
      <w:r w:rsidRPr="00192CAB">
        <w:rPr>
          <w:b/>
        </w:rPr>
        <w:t xml:space="preserve"> </w:t>
      </w:r>
    </w:p>
    <w:p w14:paraId="1446985F" w14:textId="77777777" w:rsidR="00BC35F8" w:rsidRDefault="00BC35F8" w:rsidP="00BC35F8">
      <w:r w:rsidRPr="00DA0D06">
        <w:rPr>
          <w:noProof/>
          <w:lang w:eastAsia="pt-BR"/>
        </w:rPr>
        <w:drawing>
          <wp:inline distT="0" distB="0" distL="0" distR="0" wp14:anchorId="39D9D294" wp14:editId="7470556C">
            <wp:extent cx="5760720" cy="1847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b="65100"/>
                    <a:stretch/>
                  </pic:blipFill>
                  <pic:spPr bwMode="auto">
                    <a:xfrm>
                      <a:off x="0" y="0"/>
                      <a:ext cx="576072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73503D44" w14:textId="77777777" w:rsidR="00BC35F8" w:rsidRDefault="00BC35F8" w:rsidP="00BC35F8">
      <w:r>
        <w:t>Nessa sprint foi realizada o protótipo do projeto, incluindo o site institucional e banco de dados.</w:t>
      </w:r>
    </w:p>
    <w:p w14:paraId="684B41DA" w14:textId="77777777" w:rsidR="00BC35F8" w:rsidRDefault="00BC35F8" w:rsidP="00BC35F8">
      <w:r w:rsidRPr="00DA0D06">
        <w:rPr>
          <w:noProof/>
          <w:lang w:eastAsia="pt-BR"/>
        </w:rPr>
        <w:lastRenderedPageBreak/>
        <w:drawing>
          <wp:inline distT="0" distB="0" distL="0" distR="0" wp14:anchorId="148A1263" wp14:editId="0FF02713">
            <wp:extent cx="5760720" cy="20859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36519" b="24083"/>
                    <a:stretch/>
                  </pic:blipFill>
                  <pic:spPr bwMode="auto">
                    <a:xfrm>
                      <a:off x="0" y="0"/>
                      <a:ext cx="576072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A2A349E" w14:textId="77777777" w:rsidR="00BC35F8" w:rsidRDefault="00BC35F8" w:rsidP="00BC35F8">
      <w:r>
        <w:t xml:space="preserve">A sprint 2 foi utilizada para a programação do site institucional, nesse caso, a equipe programou em HTML, CSS e </w:t>
      </w:r>
      <w:proofErr w:type="spellStart"/>
      <w:r>
        <w:t>JavaScript</w:t>
      </w:r>
      <w:proofErr w:type="spellEnd"/>
      <w:r>
        <w:t>.</w:t>
      </w:r>
    </w:p>
    <w:p w14:paraId="303164DF" w14:textId="77777777" w:rsidR="00BC35F8" w:rsidRDefault="00BC35F8" w:rsidP="00BC35F8"/>
    <w:p w14:paraId="71F77FD2" w14:textId="77777777" w:rsidR="00BC35F8" w:rsidRDefault="00BC35F8" w:rsidP="00BC35F8">
      <w:r w:rsidRPr="00DA0D06">
        <w:rPr>
          <w:noProof/>
          <w:lang w:eastAsia="pt-BR"/>
        </w:rPr>
        <w:drawing>
          <wp:inline distT="0" distB="0" distL="0" distR="0" wp14:anchorId="0B17C5D8" wp14:editId="2A0D9CF4">
            <wp:extent cx="5760720" cy="1198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357"/>
                    <a:stretch/>
                  </pic:blipFill>
                  <pic:spPr bwMode="auto">
                    <a:xfrm>
                      <a:off x="0" y="0"/>
                      <a:ext cx="5760720" cy="1198880"/>
                    </a:xfrm>
                    <a:prstGeom prst="rect">
                      <a:avLst/>
                    </a:prstGeom>
                    <a:noFill/>
                    <a:ln>
                      <a:noFill/>
                    </a:ln>
                    <a:extLst>
                      <a:ext uri="{53640926-AAD7-44D8-BBD7-CCE9431645EC}">
                        <a14:shadowObscured xmlns:a14="http://schemas.microsoft.com/office/drawing/2010/main"/>
                      </a:ext>
                    </a:extLst>
                  </pic:spPr>
                </pic:pic>
              </a:graphicData>
            </a:graphic>
          </wp:inline>
        </w:drawing>
      </w:r>
    </w:p>
    <w:p w14:paraId="3EEFA010" w14:textId="77777777" w:rsidR="00BC35F8" w:rsidRDefault="00BC35F8" w:rsidP="00BC35F8"/>
    <w:p w14:paraId="09DC5A8F" w14:textId="495524A0" w:rsidR="00BC35F8" w:rsidRDefault="00BC35F8" w:rsidP="00BC35F8">
      <w:r>
        <w:t xml:space="preserve">A sprint 3 foi dedicada a implementação da API para o envio dos dados dos sensores </w:t>
      </w:r>
      <w:r w:rsidR="00AF6E91">
        <w:t>aos bancos dados</w:t>
      </w:r>
      <w:r>
        <w:t xml:space="preserve"> e a API para o envio dos dados relacionados aos usuários do site.</w:t>
      </w:r>
    </w:p>
    <w:p w14:paraId="658AE422" w14:textId="626AEFAE" w:rsidR="00BC35F8" w:rsidRDefault="00BC35F8" w:rsidP="00BC35F8">
      <w:pPr>
        <w:pStyle w:val="FolhadeRostodosCaptulos"/>
      </w:pPr>
      <w:r>
        <w:lastRenderedPageBreak/>
        <w:tab/>
        <w:t>desenvolvimento do projeto</w:t>
      </w:r>
    </w:p>
    <w:p w14:paraId="1C5ED16F" w14:textId="77777777" w:rsidR="00BC35F8" w:rsidRPr="002E7274" w:rsidRDefault="00BC35F8" w:rsidP="00BC35F8">
      <w:pPr>
        <w:pStyle w:val="Ttulo1"/>
        <w:rPr>
          <w:color w:val="000000"/>
        </w:rPr>
      </w:pPr>
      <w:bookmarkStart w:id="20" w:name="_Toc73427775"/>
      <w:r>
        <w:rPr>
          <w:color w:val="000000"/>
        </w:rPr>
        <w:lastRenderedPageBreak/>
        <w:t>desenvolvimento do projeto</w:t>
      </w:r>
      <w:bookmarkEnd w:id="20"/>
    </w:p>
    <w:p w14:paraId="7C954412" w14:textId="77777777" w:rsidR="00BC35F8" w:rsidRDefault="00BC35F8" w:rsidP="00BC35F8"/>
    <w:p w14:paraId="056161F3" w14:textId="77777777" w:rsidR="00BC35F8" w:rsidRPr="00192CAB" w:rsidRDefault="00BC35F8" w:rsidP="00BC35F8">
      <w:pPr>
        <w:pStyle w:val="Ttulo2"/>
        <w:rPr>
          <w:b/>
        </w:rPr>
      </w:pPr>
      <w:bookmarkStart w:id="21" w:name="_Toc73427776"/>
      <w:r w:rsidRPr="00E2667A">
        <w:rPr>
          <w:b/>
          <w:noProof/>
        </w:rPr>
        <w:t>Solução Técnica – Aquisição de dados Arduino</w:t>
      </w:r>
      <w:r>
        <w:rPr>
          <w:b/>
          <w:noProof/>
        </w:rPr>
        <w:t>/SIMULADOR</w:t>
      </w:r>
      <w:bookmarkEnd w:id="21"/>
      <w:r w:rsidRPr="00192CAB">
        <w:rPr>
          <w:b/>
        </w:rPr>
        <w:t xml:space="preserve"> </w:t>
      </w:r>
    </w:p>
    <w:p w14:paraId="03F7610D" w14:textId="3B1A4103" w:rsidR="00BC35F8" w:rsidRDefault="00BC35F8" w:rsidP="00BC35F8">
      <w:r w:rsidRPr="004B1208">
        <w:tab/>
      </w:r>
      <w:r>
        <w:t>Um sensor de temperatura lm35 e um sensor de umidade dht11, aonde eles irão através de um gráfico exibir uma média de temperatura e uma média de umidade dando ao usuário do produto uma noção de como está seu cultivo em relação a esses dois sensores.</w:t>
      </w:r>
    </w:p>
    <w:p w14:paraId="602FB842" w14:textId="58B42786" w:rsidR="00BC35F8" w:rsidRDefault="00BC35F8" w:rsidP="00BC35F8">
      <w:r>
        <w:tab/>
        <w:t xml:space="preserve">Para o site </w:t>
      </w:r>
      <w:proofErr w:type="spellStart"/>
      <w:r>
        <w:t>institucionação</w:t>
      </w:r>
      <w:proofErr w:type="spellEnd"/>
      <w:r>
        <w:t xml:space="preserve"> será usado HTML, </w:t>
      </w:r>
      <w:proofErr w:type="spellStart"/>
      <w:r>
        <w:t>Javascript</w:t>
      </w:r>
      <w:proofErr w:type="spellEnd"/>
      <w:r>
        <w:t>, CSS e MySql.</w:t>
      </w:r>
    </w:p>
    <w:p w14:paraId="125D33E6" w14:textId="5A3D9160" w:rsidR="00BC35F8" w:rsidRDefault="00BC35F8" w:rsidP="00BC35F8">
      <w:r w:rsidRPr="0037176B">
        <w:rPr>
          <w:rFonts w:ascii="Times New Roman" w:hAnsi="Times New Roman"/>
          <w:noProof/>
          <w:lang w:eastAsia="pt-BR"/>
        </w:rPr>
        <w:drawing>
          <wp:anchor distT="0" distB="0" distL="114300" distR="114300" simplePos="0" relativeHeight="251662848" behindDoc="0" locked="0" layoutInCell="1" allowOverlap="1" wp14:anchorId="3BFB3ABA" wp14:editId="2C3DACEB">
            <wp:simplePos x="0" y="0"/>
            <wp:positionH relativeFrom="column">
              <wp:posOffset>2748915</wp:posOffset>
            </wp:positionH>
            <wp:positionV relativeFrom="paragraph">
              <wp:posOffset>287655</wp:posOffset>
            </wp:positionV>
            <wp:extent cx="2781300" cy="1351915"/>
            <wp:effectExtent l="0" t="0" r="0"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51915"/>
                    </a:xfrm>
                    <a:prstGeom prst="rect">
                      <a:avLst/>
                    </a:prstGeom>
                  </pic:spPr>
                </pic:pic>
              </a:graphicData>
            </a:graphic>
          </wp:anchor>
        </w:drawing>
      </w:r>
    </w:p>
    <w:p w14:paraId="40D160D0" w14:textId="0476BD01" w:rsidR="00BC35F8" w:rsidRDefault="00BC35F8" w:rsidP="00BC35F8">
      <w:r w:rsidRPr="0037176B">
        <w:rPr>
          <w:rFonts w:ascii="Times New Roman" w:hAnsi="Times New Roman"/>
          <w:noProof/>
          <w:lang w:eastAsia="pt-BR"/>
        </w:rPr>
        <w:drawing>
          <wp:anchor distT="0" distB="0" distL="114300" distR="114300" simplePos="0" relativeHeight="251666944" behindDoc="0" locked="0" layoutInCell="1" allowOverlap="1" wp14:anchorId="4621351E" wp14:editId="5EDAB92A">
            <wp:simplePos x="0" y="0"/>
            <wp:positionH relativeFrom="column">
              <wp:posOffset>-3810</wp:posOffset>
            </wp:positionH>
            <wp:positionV relativeFrom="paragraph">
              <wp:posOffset>24765</wp:posOffset>
            </wp:positionV>
            <wp:extent cx="2558415" cy="1343025"/>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8415" cy="1343025"/>
                    </a:xfrm>
                    <a:prstGeom prst="rect">
                      <a:avLst/>
                    </a:prstGeom>
                  </pic:spPr>
                </pic:pic>
              </a:graphicData>
            </a:graphic>
          </wp:anchor>
        </w:drawing>
      </w:r>
    </w:p>
    <w:p w14:paraId="21BCA9D3" w14:textId="01E82984" w:rsidR="00BC35F8" w:rsidRPr="00192CAB" w:rsidRDefault="00BC35F8" w:rsidP="00BC35F8">
      <w:pPr>
        <w:pStyle w:val="Ttulo2"/>
        <w:rPr>
          <w:b/>
        </w:rPr>
      </w:pPr>
      <w:bookmarkStart w:id="22" w:name="_Toc73427777"/>
      <w:r>
        <w:rPr>
          <w:noProof/>
          <w:lang w:eastAsia="pt-BR"/>
        </w:rPr>
        <w:lastRenderedPageBreak/>
        <w:drawing>
          <wp:anchor distT="0" distB="0" distL="114300" distR="114300" simplePos="0" relativeHeight="251658752" behindDoc="0" locked="0" layoutInCell="1" allowOverlap="1" wp14:anchorId="2DCBC129" wp14:editId="01F4E1E4">
            <wp:simplePos x="0" y="0"/>
            <wp:positionH relativeFrom="column">
              <wp:posOffset>-3810</wp:posOffset>
            </wp:positionH>
            <wp:positionV relativeFrom="paragraph">
              <wp:posOffset>838835</wp:posOffset>
            </wp:positionV>
            <wp:extent cx="5324475" cy="3992880"/>
            <wp:effectExtent l="0" t="0" r="0" b="0"/>
            <wp:wrapTopAndBottom/>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24"/>
                    <a:stretch>
                      <a:fillRect/>
                    </a:stretch>
                  </pic:blipFill>
                  <pic:spPr>
                    <a:xfrm>
                      <a:off x="0" y="0"/>
                      <a:ext cx="5324475" cy="3992880"/>
                    </a:xfrm>
                    <a:prstGeom prst="rect">
                      <a:avLst/>
                    </a:prstGeom>
                  </pic:spPr>
                </pic:pic>
              </a:graphicData>
            </a:graphic>
            <wp14:sizeRelH relativeFrom="margin">
              <wp14:pctWidth>0</wp14:pctWidth>
            </wp14:sizeRelH>
            <wp14:sizeRelV relativeFrom="margin">
              <wp14:pctHeight>0</wp14:pctHeight>
            </wp14:sizeRelV>
          </wp:anchor>
        </w:drawing>
      </w:r>
      <w:r w:rsidRPr="00192CAB">
        <w:rPr>
          <w:b/>
        </w:rPr>
        <w:t>Solução Técnica - Aplicação</w:t>
      </w:r>
      <w:bookmarkEnd w:id="22"/>
      <w:r w:rsidRPr="00192CAB">
        <w:rPr>
          <w:b/>
        </w:rPr>
        <w:t xml:space="preserve"> </w:t>
      </w:r>
    </w:p>
    <w:p w14:paraId="6CE0EBC7" w14:textId="2F89D907" w:rsidR="00BC35F8" w:rsidRDefault="00BC35F8" w:rsidP="00BC35F8">
      <w:r w:rsidRPr="004B1208">
        <w:tab/>
      </w:r>
    </w:p>
    <w:p w14:paraId="0BC216D3" w14:textId="56E09CB1" w:rsidR="00BC35F8" w:rsidRPr="00336677" w:rsidRDefault="00BC35F8" w:rsidP="00BC35F8">
      <w:pPr>
        <w:spacing w:line="240" w:lineRule="auto"/>
        <w:jc w:val="left"/>
        <w:rPr>
          <w:rFonts w:cs="Arial"/>
          <w:b/>
          <w:bCs/>
          <w:color w:val="000000"/>
        </w:rPr>
      </w:pPr>
    </w:p>
    <w:p w14:paraId="5D33AF3E" w14:textId="77777777" w:rsidR="00A66A93" w:rsidRPr="00192CAB" w:rsidRDefault="00A66A93" w:rsidP="00A66A93">
      <w:pPr>
        <w:pStyle w:val="Ttulo2"/>
        <w:rPr>
          <w:b/>
        </w:rPr>
      </w:pPr>
      <w:r w:rsidRPr="00192CAB">
        <w:rPr>
          <w:b/>
        </w:rPr>
        <w:lastRenderedPageBreak/>
        <w:t>Banco de Dados</w:t>
      </w:r>
      <w:bookmarkEnd w:id="0"/>
      <w:r w:rsidRPr="00192CAB">
        <w:rPr>
          <w:b/>
        </w:rPr>
        <w:t xml:space="preserve"> </w:t>
      </w:r>
    </w:p>
    <w:p w14:paraId="76CE1C01" w14:textId="21B5F228" w:rsidR="000223FD" w:rsidRDefault="000223FD" w:rsidP="000223FD">
      <w:pPr>
        <w:rPr>
          <w:lang w:val="en-US"/>
        </w:rPr>
      </w:pPr>
      <w:r w:rsidRPr="000223FD">
        <w:rPr>
          <w:noProof/>
          <w:lang w:eastAsia="pt-BR"/>
        </w:rPr>
        <w:drawing>
          <wp:inline distT="0" distB="0" distL="0" distR="0" wp14:anchorId="5C17B3D5" wp14:editId="7031B6D8">
            <wp:extent cx="5760720" cy="53098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09870"/>
                    </a:xfrm>
                    <a:prstGeom prst="rect">
                      <a:avLst/>
                    </a:prstGeom>
                  </pic:spPr>
                </pic:pic>
              </a:graphicData>
            </a:graphic>
          </wp:inline>
        </w:drawing>
      </w:r>
    </w:p>
    <w:p w14:paraId="3A83059C" w14:textId="77777777" w:rsidR="000223FD" w:rsidRDefault="000223FD" w:rsidP="000223FD">
      <w:pPr>
        <w:rPr>
          <w:lang w:val="en-US"/>
        </w:rPr>
      </w:pPr>
    </w:p>
    <w:p w14:paraId="680AD237" w14:textId="5C155C4E" w:rsidR="000223FD" w:rsidRPr="000223FD" w:rsidRDefault="000223FD" w:rsidP="000223FD">
      <w:pPr>
        <w:rPr>
          <w:lang w:val="en-US"/>
        </w:rPr>
      </w:pPr>
      <w:r w:rsidRPr="000223FD">
        <w:rPr>
          <w:lang w:val="en-US"/>
        </w:rPr>
        <w:t xml:space="preserve">--CREATE DATABASE </w:t>
      </w:r>
      <w:proofErr w:type="spellStart"/>
      <w:r w:rsidRPr="000223FD">
        <w:rPr>
          <w:lang w:val="en-US"/>
        </w:rPr>
        <w:t>bdStrongBerry</w:t>
      </w:r>
      <w:proofErr w:type="spellEnd"/>
      <w:r w:rsidRPr="000223FD">
        <w:rPr>
          <w:lang w:val="en-US"/>
        </w:rPr>
        <w:t>;</w:t>
      </w:r>
    </w:p>
    <w:p w14:paraId="022F6379" w14:textId="77777777" w:rsidR="000223FD" w:rsidRPr="000223FD" w:rsidRDefault="000223FD" w:rsidP="000223FD">
      <w:pPr>
        <w:rPr>
          <w:lang w:val="en-US"/>
        </w:rPr>
      </w:pPr>
      <w:r w:rsidRPr="000223FD">
        <w:rPr>
          <w:lang w:val="en-US"/>
        </w:rPr>
        <w:t xml:space="preserve">--USE </w:t>
      </w:r>
      <w:proofErr w:type="spellStart"/>
      <w:r w:rsidRPr="000223FD">
        <w:rPr>
          <w:lang w:val="en-US"/>
        </w:rPr>
        <w:t>bdStrongBerry</w:t>
      </w:r>
      <w:proofErr w:type="spellEnd"/>
      <w:r w:rsidRPr="000223FD">
        <w:rPr>
          <w:lang w:val="en-US"/>
        </w:rPr>
        <w:t>;</w:t>
      </w:r>
    </w:p>
    <w:p w14:paraId="6F07C41D" w14:textId="77777777" w:rsidR="000223FD" w:rsidRPr="000223FD" w:rsidRDefault="000223FD" w:rsidP="000223FD">
      <w:pPr>
        <w:rPr>
          <w:lang w:val="en-US"/>
        </w:rPr>
      </w:pPr>
    </w:p>
    <w:p w14:paraId="17FB7E5B"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tblTipoPlantio</w:t>
      </w:r>
      <w:proofErr w:type="spellEnd"/>
      <w:r w:rsidRPr="000223FD">
        <w:rPr>
          <w:lang w:val="en-US"/>
        </w:rPr>
        <w:t>(</w:t>
      </w:r>
      <w:proofErr w:type="gramEnd"/>
    </w:p>
    <w:p w14:paraId="262B302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idTipoPlantio</w:t>
      </w:r>
      <w:proofErr w:type="spellEnd"/>
      <w:r w:rsidRPr="000223FD">
        <w:rPr>
          <w:lang w:val="en-US"/>
        </w:rPr>
        <w:t xml:space="preserve"> INT PRIMARY KEY IDENTITY,</w:t>
      </w:r>
    </w:p>
    <w:p w14:paraId="61E3A38E"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nomeTipoPlantio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750678C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tempoPlantio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1454E767"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maxTemp</w:t>
      </w:r>
      <w:proofErr w:type="spellEnd"/>
      <w:r w:rsidRPr="000223FD">
        <w:rPr>
          <w:lang w:val="en-US"/>
        </w:rPr>
        <w:t xml:space="preserve">  DECIMAL</w:t>
      </w:r>
      <w:proofErr w:type="gramEnd"/>
      <w:r w:rsidRPr="000223FD">
        <w:rPr>
          <w:lang w:val="en-US"/>
        </w:rPr>
        <w:t>(5,3) NOT NULL,</w:t>
      </w:r>
    </w:p>
    <w:p w14:paraId="183E2460"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mediaTemp</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23063511"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minTemp</w:t>
      </w:r>
      <w:proofErr w:type="spellEnd"/>
      <w:r w:rsidRPr="000223FD">
        <w:rPr>
          <w:lang w:val="en-US"/>
        </w:rPr>
        <w:t xml:space="preserve">  DECIMAL</w:t>
      </w:r>
      <w:proofErr w:type="gramEnd"/>
      <w:r w:rsidRPr="000223FD">
        <w:rPr>
          <w:lang w:val="en-US"/>
        </w:rPr>
        <w:t>(5,3) NOT NULL,</w:t>
      </w:r>
    </w:p>
    <w:p w14:paraId="402E9DE0" w14:textId="77777777" w:rsidR="000223FD" w:rsidRPr="000223FD" w:rsidRDefault="000223FD" w:rsidP="000223FD">
      <w:pPr>
        <w:rPr>
          <w:lang w:val="en-US"/>
        </w:rPr>
      </w:pPr>
      <w:r w:rsidRPr="000223FD">
        <w:rPr>
          <w:lang w:val="en-US"/>
        </w:rPr>
        <w:lastRenderedPageBreak/>
        <w:t xml:space="preserve">--    </w:t>
      </w:r>
      <w:proofErr w:type="spellStart"/>
      <w:proofErr w:type="gramStart"/>
      <w:r w:rsidRPr="000223FD">
        <w:rPr>
          <w:lang w:val="en-US"/>
        </w:rPr>
        <w:t>maxUmidade</w:t>
      </w:r>
      <w:proofErr w:type="spellEnd"/>
      <w:r w:rsidRPr="000223FD">
        <w:rPr>
          <w:lang w:val="en-US"/>
        </w:rPr>
        <w:t xml:space="preserve">  DECIMAL</w:t>
      </w:r>
      <w:proofErr w:type="gramEnd"/>
      <w:r w:rsidRPr="000223FD">
        <w:rPr>
          <w:lang w:val="en-US"/>
        </w:rPr>
        <w:t>(5,3) NOT NULL,</w:t>
      </w:r>
    </w:p>
    <w:p w14:paraId="576B65E7"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mediaUmidade</w:t>
      </w:r>
      <w:proofErr w:type="spellEnd"/>
      <w:r w:rsidRPr="000223FD">
        <w:rPr>
          <w:lang w:val="en-US"/>
        </w:rPr>
        <w:t xml:space="preserve"> </w:t>
      </w:r>
      <w:proofErr w:type="gramStart"/>
      <w:r w:rsidRPr="000223FD">
        <w:rPr>
          <w:lang w:val="en-US"/>
        </w:rPr>
        <w:t>DECIMAL(</w:t>
      </w:r>
      <w:proofErr w:type="gramEnd"/>
      <w:r w:rsidRPr="000223FD">
        <w:rPr>
          <w:lang w:val="en-US"/>
        </w:rPr>
        <w:t>5,3) NOT NULL,</w:t>
      </w:r>
    </w:p>
    <w:p w14:paraId="4E312C5A" w14:textId="77777777" w:rsidR="000223FD" w:rsidRPr="000223FD" w:rsidRDefault="000223FD" w:rsidP="000223FD">
      <w:pPr>
        <w:rPr>
          <w:lang w:val="en-US"/>
        </w:rPr>
      </w:pPr>
      <w:r w:rsidRPr="000223FD">
        <w:rPr>
          <w:lang w:val="en-US"/>
        </w:rPr>
        <w:t xml:space="preserve">--    </w:t>
      </w:r>
      <w:proofErr w:type="spellStart"/>
      <w:proofErr w:type="gramStart"/>
      <w:r w:rsidRPr="000223FD">
        <w:rPr>
          <w:lang w:val="en-US"/>
        </w:rPr>
        <w:t>minUmidade</w:t>
      </w:r>
      <w:proofErr w:type="spellEnd"/>
      <w:r w:rsidRPr="000223FD">
        <w:rPr>
          <w:lang w:val="en-US"/>
        </w:rPr>
        <w:t xml:space="preserve">  DECIMAL</w:t>
      </w:r>
      <w:proofErr w:type="gramEnd"/>
      <w:r w:rsidRPr="000223FD">
        <w:rPr>
          <w:lang w:val="en-US"/>
        </w:rPr>
        <w:t>(5,3) NOT NULL,</w:t>
      </w:r>
    </w:p>
    <w:p w14:paraId="4F7F65F1"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descricao</w:t>
      </w:r>
      <w:proofErr w:type="spellEnd"/>
      <w:r w:rsidRPr="000223FD">
        <w:rPr>
          <w:lang w:val="en-US"/>
        </w:rPr>
        <w:t xml:space="preserve"> </w:t>
      </w:r>
      <w:proofErr w:type="gramStart"/>
      <w:r w:rsidRPr="000223FD">
        <w:rPr>
          <w:lang w:val="en-US"/>
        </w:rPr>
        <w:t>VARCHAR(</w:t>
      </w:r>
      <w:proofErr w:type="gramEnd"/>
      <w:r w:rsidRPr="000223FD">
        <w:rPr>
          <w:lang w:val="en-US"/>
        </w:rPr>
        <w:t>45) NOT NULL</w:t>
      </w:r>
    </w:p>
    <w:p w14:paraId="6576A1F2" w14:textId="77777777" w:rsidR="000223FD" w:rsidRPr="000223FD" w:rsidRDefault="000223FD" w:rsidP="000223FD">
      <w:pPr>
        <w:rPr>
          <w:lang w:val="en-US"/>
        </w:rPr>
      </w:pPr>
      <w:r w:rsidRPr="000223FD">
        <w:rPr>
          <w:lang w:val="en-US"/>
        </w:rPr>
        <w:t>--);</w:t>
      </w:r>
    </w:p>
    <w:p w14:paraId="132FA120" w14:textId="77777777" w:rsidR="000223FD" w:rsidRPr="000223FD" w:rsidRDefault="000223FD" w:rsidP="000223FD">
      <w:pPr>
        <w:rPr>
          <w:lang w:val="en-US"/>
        </w:rPr>
      </w:pPr>
    </w:p>
    <w:p w14:paraId="254504CB" w14:textId="77777777" w:rsidR="000223FD" w:rsidRPr="000223FD" w:rsidRDefault="000223FD" w:rsidP="000223FD">
      <w:pPr>
        <w:rPr>
          <w:lang w:val="en-US"/>
        </w:rPr>
      </w:pPr>
    </w:p>
    <w:p w14:paraId="63D5B41D"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tblCliente</w:t>
      </w:r>
      <w:proofErr w:type="spellEnd"/>
      <w:r w:rsidRPr="000223FD">
        <w:rPr>
          <w:lang w:val="en-US"/>
        </w:rPr>
        <w:t>(</w:t>
      </w:r>
      <w:proofErr w:type="gramEnd"/>
    </w:p>
    <w:p w14:paraId="186BAA9C"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idCliente</w:t>
      </w:r>
      <w:proofErr w:type="spellEnd"/>
      <w:r w:rsidRPr="000223FD">
        <w:rPr>
          <w:lang w:val="en-US"/>
        </w:rPr>
        <w:t xml:space="preserve"> INT PRIMARY KEY IDENTITY,</w:t>
      </w:r>
    </w:p>
    <w:p w14:paraId="757CCFA0" w14:textId="77777777" w:rsidR="000223FD" w:rsidRPr="000223FD" w:rsidRDefault="000223FD" w:rsidP="000223FD">
      <w:pPr>
        <w:rPr>
          <w:lang w:val="en-US"/>
        </w:rPr>
      </w:pPr>
      <w:r w:rsidRPr="000223FD">
        <w:rPr>
          <w:lang w:val="en-US"/>
        </w:rPr>
        <w:t xml:space="preserve">--    username </w:t>
      </w:r>
      <w:proofErr w:type="gramStart"/>
      <w:r w:rsidRPr="000223FD">
        <w:rPr>
          <w:lang w:val="en-US"/>
        </w:rPr>
        <w:t>VARCHAR(</w:t>
      </w:r>
      <w:proofErr w:type="gramEnd"/>
      <w:r w:rsidRPr="000223FD">
        <w:rPr>
          <w:lang w:val="en-US"/>
        </w:rPr>
        <w:t>45) NOT NULL,</w:t>
      </w:r>
    </w:p>
    <w:p w14:paraId="50362CBA" w14:textId="77777777" w:rsidR="000223FD" w:rsidRPr="000223FD" w:rsidRDefault="000223FD" w:rsidP="000223FD">
      <w:pPr>
        <w:rPr>
          <w:lang w:val="en-US"/>
        </w:rPr>
      </w:pPr>
      <w:r w:rsidRPr="000223FD">
        <w:rPr>
          <w:lang w:val="en-US"/>
        </w:rPr>
        <w:t xml:space="preserve">-- </w:t>
      </w:r>
      <w:proofErr w:type="gramStart"/>
      <w:r w:rsidRPr="000223FD">
        <w:rPr>
          <w:lang w:val="en-US"/>
        </w:rPr>
        <w:t xml:space="preserve">   [</w:t>
      </w:r>
      <w:proofErr w:type="gramEnd"/>
      <w:r w:rsidRPr="000223FD">
        <w:rPr>
          <w:lang w:val="en-US"/>
        </w:rPr>
        <w:t>password] VARCHAR(45) NOT NULL,</w:t>
      </w:r>
    </w:p>
    <w:p w14:paraId="495EC24C" w14:textId="77777777" w:rsidR="000223FD" w:rsidRPr="000223FD" w:rsidRDefault="000223FD" w:rsidP="000223FD">
      <w:pPr>
        <w:rPr>
          <w:lang w:val="en-US"/>
        </w:rPr>
      </w:pPr>
      <w:r w:rsidRPr="000223FD">
        <w:rPr>
          <w:lang w:val="en-US"/>
        </w:rPr>
        <w:t xml:space="preserve">--    </w:t>
      </w:r>
      <w:proofErr w:type="spellStart"/>
      <w:r w:rsidRPr="000223FD">
        <w:rPr>
          <w:lang w:val="en-US"/>
        </w:rPr>
        <w:t>nomeEmpresa</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5350B892" w14:textId="77777777" w:rsidR="000223FD" w:rsidRPr="000223FD" w:rsidRDefault="000223FD" w:rsidP="000223FD">
      <w:pPr>
        <w:rPr>
          <w:lang w:val="en-US"/>
        </w:rPr>
      </w:pPr>
      <w:r w:rsidRPr="000223FD">
        <w:rPr>
          <w:lang w:val="en-US"/>
        </w:rPr>
        <w:t xml:space="preserve">--    </w:t>
      </w:r>
      <w:proofErr w:type="spellStart"/>
      <w:r w:rsidRPr="000223FD">
        <w:rPr>
          <w:lang w:val="en-US"/>
        </w:rPr>
        <w:t>cnpj</w:t>
      </w:r>
      <w:proofErr w:type="spellEnd"/>
      <w:r w:rsidRPr="000223FD">
        <w:rPr>
          <w:lang w:val="en-US"/>
        </w:rPr>
        <w:t xml:space="preserve"> </w:t>
      </w:r>
      <w:proofErr w:type="gramStart"/>
      <w:r w:rsidRPr="000223FD">
        <w:rPr>
          <w:lang w:val="en-US"/>
        </w:rPr>
        <w:t>CHAR(</w:t>
      </w:r>
      <w:proofErr w:type="gramEnd"/>
      <w:r w:rsidRPr="000223FD">
        <w:rPr>
          <w:lang w:val="en-US"/>
        </w:rPr>
        <w:t>14) UNIQUE NOT NULL,</w:t>
      </w:r>
    </w:p>
    <w:p w14:paraId="5AC5A682" w14:textId="77777777" w:rsidR="000223FD" w:rsidRPr="000223FD" w:rsidRDefault="000223FD" w:rsidP="000223FD">
      <w:pPr>
        <w:rPr>
          <w:lang w:val="en-US"/>
        </w:rPr>
      </w:pPr>
      <w:r w:rsidRPr="000223FD">
        <w:rPr>
          <w:lang w:val="en-US"/>
        </w:rPr>
        <w:t xml:space="preserve">--    email </w:t>
      </w:r>
      <w:proofErr w:type="gramStart"/>
      <w:r w:rsidRPr="000223FD">
        <w:rPr>
          <w:lang w:val="en-US"/>
        </w:rPr>
        <w:t>VARCHAR(</w:t>
      </w:r>
      <w:proofErr w:type="gramEnd"/>
      <w:r w:rsidRPr="000223FD">
        <w:rPr>
          <w:lang w:val="en-US"/>
        </w:rPr>
        <w:t>80) UNIQUE NOT NULL,</w:t>
      </w:r>
    </w:p>
    <w:p w14:paraId="6B91B186" w14:textId="77777777" w:rsidR="000223FD" w:rsidRPr="000223FD" w:rsidRDefault="000223FD" w:rsidP="000223FD">
      <w:pPr>
        <w:rPr>
          <w:lang w:val="en-US"/>
        </w:rPr>
      </w:pPr>
      <w:r w:rsidRPr="000223FD">
        <w:rPr>
          <w:lang w:val="en-US"/>
        </w:rPr>
        <w:t xml:space="preserve">--    </w:t>
      </w:r>
      <w:proofErr w:type="spellStart"/>
      <w:r w:rsidRPr="000223FD">
        <w:rPr>
          <w:lang w:val="en-US"/>
        </w:rPr>
        <w:t>telefone</w:t>
      </w:r>
      <w:proofErr w:type="spellEnd"/>
      <w:r w:rsidRPr="000223FD">
        <w:rPr>
          <w:lang w:val="en-US"/>
        </w:rPr>
        <w:t xml:space="preserve"> </w:t>
      </w:r>
      <w:proofErr w:type="gramStart"/>
      <w:r w:rsidRPr="000223FD">
        <w:rPr>
          <w:lang w:val="en-US"/>
        </w:rPr>
        <w:t>VARCHAR(</w:t>
      </w:r>
      <w:proofErr w:type="gramEnd"/>
      <w:r w:rsidRPr="000223FD">
        <w:rPr>
          <w:lang w:val="en-US"/>
        </w:rPr>
        <w:t>11) UNIQUE NOT NULL,</w:t>
      </w:r>
    </w:p>
    <w:p w14:paraId="4F545BE3" w14:textId="77777777" w:rsidR="000223FD" w:rsidRPr="000223FD" w:rsidRDefault="000223FD" w:rsidP="000223FD">
      <w:pPr>
        <w:rPr>
          <w:lang w:val="en-US"/>
        </w:rPr>
      </w:pPr>
      <w:r w:rsidRPr="000223FD">
        <w:rPr>
          <w:lang w:val="en-US"/>
        </w:rPr>
        <w:t xml:space="preserve">--    </w:t>
      </w:r>
      <w:proofErr w:type="spellStart"/>
      <w:r w:rsidRPr="000223FD">
        <w:rPr>
          <w:lang w:val="en-US"/>
        </w:rPr>
        <w:t>escalaProducao</w:t>
      </w:r>
      <w:proofErr w:type="spellEnd"/>
      <w:r w:rsidRPr="000223FD">
        <w:rPr>
          <w:lang w:val="en-US"/>
        </w:rPr>
        <w:t xml:space="preserve"> </w:t>
      </w:r>
      <w:proofErr w:type="gramStart"/>
      <w:r w:rsidRPr="000223FD">
        <w:rPr>
          <w:lang w:val="en-US"/>
        </w:rPr>
        <w:t>VARCHAR(</w:t>
      </w:r>
      <w:proofErr w:type="gramEnd"/>
      <w:r w:rsidRPr="000223FD">
        <w:rPr>
          <w:lang w:val="en-US"/>
        </w:rPr>
        <w:t>40) NOT NULL,</w:t>
      </w:r>
    </w:p>
    <w:p w14:paraId="7255F731" w14:textId="77777777" w:rsidR="000223FD" w:rsidRPr="000223FD" w:rsidRDefault="000223FD" w:rsidP="000223FD">
      <w:pPr>
        <w:rPr>
          <w:lang w:val="en-US"/>
        </w:rPr>
      </w:pPr>
      <w:r w:rsidRPr="000223FD">
        <w:rPr>
          <w:lang w:val="en-US"/>
        </w:rPr>
        <w:t>--</w:t>
      </w:r>
      <w:r w:rsidRPr="000223FD">
        <w:rPr>
          <w:lang w:val="en-US"/>
        </w:rPr>
        <w:tab/>
        <w:t>cep INT NOT NULL,</w:t>
      </w:r>
    </w:p>
    <w:p w14:paraId="66F909EF" w14:textId="77777777" w:rsidR="000223FD" w:rsidRPr="000223FD" w:rsidRDefault="000223FD" w:rsidP="000223FD">
      <w:pPr>
        <w:rPr>
          <w:lang w:val="en-US"/>
        </w:rPr>
      </w:pPr>
      <w:r w:rsidRPr="000223FD">
        <w:rPr>
          <w:lang w:val="en-US"/>
        </w:rPr>
        <w:t xml:space="preserve">--    </w:t>
      </w:r>
      <w:proofErr w:type="spellStart"/>
      <w:r w:rsidRPr="000223FD">
        <w:rPr>
          <w:lang w:val="en-US"/>
        </w:rPr>
        <w:t>numero</w:t>
      </w:r>
      <w:proofErr w:type="spellEnd"/>
      <w:r w:rsidRPr="000223FD">
        <w:rPr>
          <w:lang w:val="en-US"/>
        </w:rPr>
        <w:t xml:space="preserve"> </w:t>
      </w:r>
      <w:proofErr w:type="gramStart"/>
      <w:r w:rsidRPr="000223FD">
        <w:rPr>
          <w:lang w:val="en-US"/>
        </w:rPr>
        <w:t>VARCHAR(</w:t>
      </w:r>
      <w:proofErr w:type="gramEnd"/>
      <w:r w:rsidRPr="000223FD">
        <w:rPr>
          <w:lang w:val="en-US"/>
        </w:rPr>
        <w:t xml:space="preserve">8) NOT NULL  </w:t>
      </w:r>
    </w:p>
    <w:p w14:paraId="7AFF0ED5" w14:textId="77777777" w:rsidR="000223FD" w:rsidRPr="000223FD" w:rsidRDefault="000223FD" w:rsidP="000223FD">
      <w:pPr>
        <w:rPr>
          <w:lang w:val="en-US"/>
        </w:rPr>
      </w:pPr>
      <w:r w:rsidRPr="000223FD">
        <w:rPr>
          <w:lang w:val="en-US"/>
        </w:rPr>
        <w:t>--);</w:t>
      </w:r>
    </w:p>
    <w:p w14:paraId="25E8E8A2" w14:textId="77777777" w:rsidR="000223FD" w:rsidRPr="000223FD" w:rsidRDefault="000223FD" w:rsidP="000223FD">
      <w:pPr>
        <w:rPr>
          <w:lang w:val="en-US"/>
        </w:rPr>
      </w:pPr>
    </w:p>
    <w:p w14:paraId="73314E03" w14:textId="77777777" w:rsidR="000223FD" w:rsidRPr="000223FD" w:rsidRDefault="000223FD" w:rsidP="000223FD">
      <w:pPr>
        <w:rPr>
          <w:lang w:val="en-US"/>
        </w:rPr>
      </w:pPr>
    </w:p>
    <w:p w14:paraId="458ACE0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tblEstufa</w:t>
      </w:r>
      <w:proofErr w:type="spellEnd"/>
      <w:r w:rsidRPr="000223FD">
        <w:rPr>
          <w:lang w:val="en-US"/>
        </w:rPr>
        <w:t>(</w:t>
      </w:r>
      <w:proofErr w:type="gramEnd"/>
    </w:p>
    <w:p w14:paraId="790E2BE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idEstufa</w:t>
      </w:r>
      <w:proofErr w:type="spellEnd"/>
      <w:r w:rsidRPr="000223FD">
        <w:rPr>
          <w:lang w:val="en-US"/>
        </w:rPr>
        <w:t xml:space="preserve"> INT IDENTITY PRIMARY KEY,</w:t>
      </w:r>
    </w:p>
    <w:p w14:paraId="2FB7C69D" w14:textId="77777777" w:rsidR="000223FD" w:rsidRPr="000223FD" w:rsidRDefault="000223FD" w:rsidP="000223FD">
      <w:pPr>
        <w:rPr>
          <w:lang w:val="en-US"/>
        </w:rPr>
      </w:pPr>
      <w:r w:rsidRPr="000223FD">
        <w:rPr>
          <w:lang w:val="en-US"/>
        </w:rPr>
        <w:t xml:space="preserve">--    </w:t>
      </w:r>
      <w:proofErr w:type="spellStart"/>
      <w:r w:rsidRPr="000223FD">
        <w:rPr>
          <w:lang w:val="en-US"/>
        </w:rPr>
        <w:t>cliente</w:t>
      </w:r>
      <w:proofErr w:type="spellEnd"/>
      <w:r w:rsidRPr="000223FD">
        <w:rPr>
          <w:lang w:val="en-US"/>
        </w:rPr>
        <w:t xml:space="preserve"> </w:t>
      </w:r>
      <w:proofErr w:type="gramStart"/>
      <w:r w:rsidRPr="000223FD">
        <w:rPr>
          <w:lang w:val="en-US"/>
        </w:rPr>
        <w:t>CHAR(</w:t>
      </w:r>
      <w:proofErr w:type="gramEnd"/>
      <w:r w:rsidRPr="000223FD">
        <w:rPr>
          <w:lang w:val="en-US"/>
        </w:rPr>
        <w:t>14) NOT NULL,</w:t>
      </w:r>
    </w:p>
    <w:p w14:paraId="384B52C5" w14:textId="77777777" w:rsidR="000223FD" w:rsidRPr="000223FD" w:rsidRDefault="000223FD" w:rsidP="000223FD">
      <w:pPr>
        <w:rPr>
          <w:lang w:val="en-US"/>
        </w:rPr>
      </w:pPr>
      <w:r w:rsidRPr="000223FD">
        <w:rPr>
          <w:lang w:val="en-US"/>
        </w:rPr>
        <w:t>--    FOREIGN KEY (</w:t>
      </w:r>
      <w:proofErr w:type="spellStart"/>
      <w:r w:rsidRPr="000223FD">
        <w:rPr>
          <w:lang w:val="en-US"/>
        </w:rPr>
        <w:t>cliente</w:t>
      </w:r>
      <w:proofErr w:type="spellEnd"/>
      <w:r w:rsidRPr="000223FD">
        <w:rPr>
          <w:lang w:val="en-US"/>
        </w:rPr>
        <w:t xml:space="preserve">) REFERENCES </w:t>
      </w:r>
      <w:proofErr w:type="spellStart"/>
      <w:r w:rsidRPr="000223FD">
        <w:rPr>
          <w:lang w:val="en-US"/>
        </w:rPr>
        <w:t>tblCliente</w:t>
      </w:r>
      <w:proofErr w:type="spellEnd"/>
      <w:r w:rsidRPr="000223FD">
        <w:rPr>
          <w:lang w:val="en-US"/>
        </w:rPr>
        <w:t>(</w:t>
      </w:r>
      <w:proofErr w:type="spellStart"/>
      <w:r w:rsidRPr="000223FD">
        <w:rPr>
          <w:lang w:val="en-US"/>
        </w:rPr>
        <w:t>cnpj</w:t>
      </w:r>
      <w:proofErr w:type="spellEnd"/>
      <w:r w:rsidRPr="000223FD">
        <w:rPr>
          <w:lang w:val="en-US"/>
        </w:rPr>
        <w:t>),</w:t>
      </w:r>
    </w:p>
    <w:p w14:paraId="3CB33253" w14:textId="77777777" w:rsidR="000223FD" w:rsidRPr="000223FD" w:rsidRDefault="000223FD" w:rsidP="000223FD">
      <w:pPr>
        <w:rPr>
          <w:lang w:val="en-US"/>
        </w:rPr>
      </w:pPr>
      <w:r w:rsidRPr="000223FD">
        <w:rPr>
          <w:lang w:val="en-US"/>
        </w:rPr>
        <w:t xml:space="preserve">--    </w:t>
      </w:r>
      <w:proofErr w:type="spellStart"/>
      <w:r w:rsidRPr="000223FD">
        <w:rPr>
          <w:lang w:val="en-US"/>
        </w:rPr>
        <w:t>nomeEstufa</w:t>
      </w:r>
      <w:proofErr w:type="spellEnd"/>
      <w:r w:rsidRPr="000223FD">
        <w:rPr>
          <w:lang w:val="en-US"/>
        </w:rPr>
        <w:t xml:space="preserve"> </w:t>
      </w:r>
      <w:proofErr w:type="gramStart"/>
      <w:r w:rsidRPr="000223FD">
        <w:rPr>
          <w:lang w:val="en-US"/>
        </w:rPr>
        <w:t>VARCHAR(</w:t>
      </w:r>
      <w:proofErr w:type="gramEnd"/>
      <w:r w:rsidRPr="000223FD">
        <w:rPr>
          <w:lang w:val="en-US"/>
        </w:rPr>
        <w:t xml:space="preserve">45) NOT NULL,    </w:t>
      </w:r>
    </w:p>
    <w:p w14:paraId="419E5D10" w14:textId="77777777" w:rsidR="000223FD" w:rsidRPr="000223FD" w:rsidRDefault="000223FD" w:rsidP="000223FD">
      <w:pPr>
        <w:rPr>
          <w:lang w:val="en-US"/>
        </w:rPr>
      </w:pPr>
      <w:r w:rsidRPr="000223FD">
        <w:rPr>
          <w:lang w:val="en-US"/>
        </w:rPr>
        <w:t xml:space="preserve">--    </w:t>
      </w:r>
      <w:proofErr w:type="spellStart"/>
      <w:r w:rsidRPr="000223FD">
        <w:rPr>
          <w:lang w:val="en-US"/>
        </w:rPr>
        <w:t>tipoPlantio</w:t>
      </w:r>
      <w:proofErr w:type="spellEnd"/>
      <w:r w:rsidRPr="000223FD">
        <w:rPr>
          <w:lang w:val="en-US"/>
        </w:rPr>
        <w:t xml:space="preserve"> INT NOT NULL,</w:t>
      </w:r>
    </w:p>
    <w:p w14:paraId="73651084" w14:textId="77777777" w:rsidR="000223FD" w:rsidRPr="000223FD" w:rsidRDefault="000223FD" w:rsidP="000223FD">
      <w:pPr>
        <w:rPr>
          <w:lang w:val="en-US"/>
        </w:rPr>
      </w:pPr>
      <w:r w:rsidRPr="000223FD">
        <w:rPr>
          <w:lang w:val="en-US"/>
        </w:rPr>
        <w:t>--    FOREIGN KEY (</w:t>
      </w:r>
      <w:proofErr w:type="spellStart"/>
      <w:r w:rsidRPr="000223FD">
        <w:rPr>
          <w:lang w:val="en-US"/>
        </w:rPr>
        <w:t>tipoPlantio</w:t>
      </w:r>
      <w:proofErr w:type="spellEnd"/>
      <w:r w:rsidRPr="000223FD">
        <w:rPr>
          <w:lang w:val="en-US"/>
        </w:rPr>
        <w:t xml:space="preserve">) REFERENCES </w:t>
      </w:r>
      <w:proofErr w:type="spellStart"/>
      <w:r w:rsidRPr="000223FD">
        <w:rPr>
          <w:lang w:val="en-US"/>
        </w:rPr>
        <w:t>tblTipoPlantio</w:t>
      </w:r>
      <w:proofErr w:type="spellEnd"/>
      <w:r w:rsidRPr="000223FD">
        <w:rPr>
          <w:lang w:val="en-US"/>
        </w:rPr>
        <w:t>(</w:t>
      </w:r>
      <w:proofErr w:type="spellStart"/>
      <w:r w:rsidRPr="000223FD">
        <w:rPr>
          <w:lang w:val="en-US"/>
        </w:rPr>
        <w:t>idTipoPlantio</w:t>
      </w:r>
      <w:proofErr w:type="spellEnd"/>
      <w:r w:rsidRPr="000223FD">
        <w:rPr>
          <w:lang w:val="en-US"/>
        </w:rPr>
        <w:t>),</w:t>
      </w:r>
    </w:p>
    <w:p w14:paraId="073792C4" w14:textId="77777777" w:rsidR="000223FD" w:rsidRPr="000223FD" w:rsidRDefault="000223FD" w:rsidP="000223FD">
      <w:pPr>
        <w:rPr>
          <w:lang w:val="en-US"/>
        </w:rPr>
      </w:pPr>
      <w:r w:rsidRPr="000223FD">
        <w:rPr>
          <w:lang w:val="en-US"/>
        </w:rPr>
        <w:t>--);</w:t>
      </w:r>
    </w:p>
    <w:p w14:paraId="7A061196" w14:textId="77777777" w:rsidR="000223FD" w:rsidRPr="000223FD" w:rsidRDefault="000223FD" w:rsidP="000223FD">
      <w:pPr>
        <w:rPr>
          <w:lang w:val="en-US"/>
        </w:rPr>
      </w:pPr>
    </w:p>
    <w:p w14:paraId="55DDA406" w14:textId="77777777" w:rsidR="000223FD" w:rsidRPr="000223FD" w:rsidRDefault="000223FD" w:rsidP="000223FD">
      <w:pPr>
        <w:rPr>
          <w:lang w:val="en-US"/>
        </w:rPr>
      </w:pPr>
    </w:p>
    <w:p w14:paraId="32EA4FD3" w14:textId="77777777" w:rsidR="000223FD" w:rsidRPr="000223FD" w:rsidRDefault="000223FD" w:rsidP="000223FD">
      <w:pPr>
        <w:rPr>
          <w:lang w:val="en-US"/>
        </w:rPr>
      </w:pPr>
      <w:r w:rsidRPr="000223FD">
        <w:rPr>
          <w:lang w:val="en-US"/>
        </w:rPr>
        <w:t xml:space="preserve">--CREATE TABLE </w:t>
      </w:r>
      <w:proofErr w:type="spellStart"/>
      <w:proofErr w:type="gramStart"/>
      <w:r w:rsidRPr="000223FD">
        <w:rPr>
          <w:lang w:val="en-US"/>
        </w:rPr>
        <w:t>tblDados</w:t>
      </w:r>
      <w:proofErr w:type="spellEnd"/>
      <w:r w:rsidRPr="000223FD">
        <w:rPr>
          <w:lang w:val="en-US"/>
        </w:rPr>
        <w:t>(</w:t>
      </w:r>
      <w:proofErr w:type="gramEnd"/>
    </w:p>
    <w:p w14:paraId="62051CBB" w14:textId="77777777" w:rsidR="000223FD" w:rsidRPr="000223FD" w:rsidRDefault="000223FD" w:rsidP="000223FD">
      <w:pPr>
        <w:rPr>
          <w:lang w:val="en-US"/>
        </w:rPr>
      </w:pPr>
      <w:r w:rsidRPr="000223FD">
        <w:rPr>
          <w:lang w:val="en-US"/>
        </w:rPr>
        <w:t>--</w:t>
      </w:r>
      <w:r w:rsidRPr="000223FD">
        <w:rPr>
          <w:lang w:val="en-US"/>
        </w:rPr>
        <w:tab/>
      </w:r>
      <w:proofErr w:type="spellStart"/>
      <w:r w:rsidRPr="000223FD">
        <w:rPr>
          <w:lang w:val="en-US"/>
        </w:rPr>
        <w:t>idDados</w:t>
      </w:r>
      <w:proofErr w:type="spellEnd"/>
      <w:r w:rsidRPr="000223FD">
        <w:rPr>
          <w:lang w:val="en-US"/>
        </w:rPr>
        <w:t xml:space="preserve"> INT PRIMARY KEY IDENTITY,</w:t>
      </w:r>
    </w:p>
    <w:p w14:paraId="792C0BEB" w14:textId="77777777" w:rsidR="000223FD" w:rsidRDefault="000223FD" w:rsidP="000223FD">
      <w:r>
        <w:lastRenderedPageBreak/>
        <w:t xml:space="preserve">--    temperatura </w:t>
      </w:r>
      <w:proofErr w:type="gramStart"/>
      <w:r>
        <w:t>DECIMAL(</w:t>
      </w:r>
      <w:proofErr w:type="gramEnd"/>
      <w:r>
        <w:t>5,3) NOT NULL,</w:t>
      </w:r>
    </w:p>
    <w:p w14:paraId="29D23C58" w14:textId="77777777" w:rsidR="000223FD" w:rsidRDefault="000223FD" w:rsidP="000223FD">
      <w:r>
        <w:t xml:space="preserve">--    umidade </w:t>
      </w:r>
      <w:proofErr w:type="gramStart"/>
      <w:r>
        <w:t>DECIMAL(</w:t>
      </w:r>
      <w:proofErr w:type="gramEnd"/>
      <w:r>
        <w:t>5,3) NOT NULL,</w:t>
      </w:r>
    </w:p>
    <w:p w14:paraId="0161CD1F" w14:textId="77777777" w:rsidR="000223FD" w:rsidRDefault="000223FD" w:rsidP="000223FD">
      <w:r>
        <w:t xml:space="preserve">--    </w:t>
      </w:r>
      <w:proofErr w:type="spellStart"/>
      <w:r>
        <w:t>dataColeta</w:t>
      </w:r>
      <w:proofErr w:type="spellEnd"/>
      <w:r>
        <w:t xml:space="preserve"> DATETIME NOT NULL,</w:t>
      </w:r>
    </w:p>
    <w:p w14:paraId="2006C6E0" w14:textId="77777777" w:rsidR="000223FD" w:rsidRDefault="000223FD" w:rsidP="000223FD">
      <w:r>
        <w:t>--</w:t>
      </w:r>
      <w:r>
        <w:tab/>
        <w:t>estufa INT,</w:t>
      </w:r>
    </w:p>
    <w:p w14:paraId="3F084416" w14:textId="77777777" w:rsidR="000223FD" w:rsidRPr="000223FD" w:rsidRDefault="000223FD" w:rsidP="000223FD">
      <w:pPr>
        <w:rPr>
          <w:lang w:val="en-US"/>
        </w:rPr>
      </w:pPr>
      <w:r w:rsidRPr="000223FD">
        <w:rPr>
          <w:lang w:val="en-US"/>
        </w:rPr>
        <w:t>--</w:t>
      </w:r>
      <w:r w:rsidRPr="000223FD">
        <w:rPr>
          <w:lang w:val="en-US"/>
        </w:rPr>
        <w:tab/>
        <w:t xml:space="preserve">FOREIGN KEY (estufa) REFERENCES </w:t>
      </w:r>
      <w:proofErr w:type="spellStart"/>
      <w:r w:rsidRPr="000223FD">
        <w:rPr>
          <w:lang w:val="en-US"/>
        </w:rPr>
        <w:t>tblEstufa</w:t>
      </w:r>
      <w:proofErr w:type="spellEnd"/>
      <w:r w:rsidRPr="000223FD">
        <w:rPr>
          <w:lang w:val="en-US"/>
        </w:rPr>
        <w:t>(</w:t>
      </w:r>
      <w:proofErr w:type="spellStart"/>
      <w:r w:rsidRPr="000223FD">
        <w:rPr>
          <w:lang w:val="en-US"/>
        </w:rPr>
        <w:t>idEstufa</w:t>
      </w:r>
      <w:proofErr w:type="spellEnd"/>
      <w:r w:rsidRPr="000223FD">
        <w:rPr>
          <w:lang w:val="en-US"/>
        </w:rPr>
        <w:t>)</w:t>
      </w:r>
    </w:p>
    <w:p w14:paraId="3B28D4A0" w14:textId="77777777" w:rsidR="000223FD" w:rsidRPr="000223FD" w:rsidRDefault="000223FD" w:rsidP="000223FD">
      <w:pPr>
        <w:rPr>
          <w:lang w:val="en-US"/>
        </w:rPr>
      </w:pPr>
    </w:p>
    <w:p w14:paraId="2871CB01" w14:textId="77777777" w:rsidR="000223FD" w:rsidRDefault="000223FD" w:rsidP="000223FD">
      <w:r>
        <w:t>--);</w:t>
      </w:r>
    </w:p>
    <w:p w14:paraId="3085A6C7" w14:textId="77777777" w:rsidR="000223FD" w:rsidRDefault="000223FD" w:rsidP="000223FD"/>
    <w:p w14:paraId="125BE9BA" w14:textId="77777777" w:rsidR="000223FD" w:rsidRDefault="000223FD" w:rsidP="000223FD">
      <w:r>
        <w:t xml:space="preserve">--INSERT INTO </w:t>
      </w:r>
      <w:proofErr w:type="spellStart"/>
      <w:r>
        <w:t>tblTipoPlantio</w:t>
      </w:r>
      <w:proofErr w:type="spellEnd"/>
      <w:r>
        <w:t xml:space="preserve"> (</w:t>
      </w:r>
      <w:proofErr w:type="spellStart"/>
      <w:r>
        <w:t>nomeTipoPlantio</w:t>
      </w:r>
      <w:proofErr w:type="spellEnd"/>
      <w:r>
        <w:t xml:space="preserve">, </w:t>
      </w:r>
      <w:proofErr w:type="spellStart"/>
      <w:r>
        <w:t>tempoPlantio</w:t>
      </w:r>
      <w:proofErr w:type="spellEnd"/>
      <w:r>
        <w:t xml:space="preserve">, </w:t>
      </w:r>
      <w:proofErr w:type="spellStart"/>
      <w:r>
        <w:t>maxTemp</w:t>
      </w:r>
      <w:proofErr w:type="spellEnd"/>
      <w:r>
        <w:t xml:space="preserve">, </w:t>
      </w:r>
      <w:proofErr w:type="spellStart"/>
      <w:r>
        <w:t>mediaTemp</w:t>
      </w:r>
      <w:proofErr w:type="spellEnd"/>
      <w:r>
        <w:t xml:space="preserve">, </w:t>
      </w:r>
      <w:proofErr w:type="spellStart"/>
      <w:r>
        <w:t>minTemp</w:t>
      </w:r>
      <w:proofErr w:type="spellEnd"/>
      <w:r>
        <w:t xml:space="preserve">, </w:t>
      </w:r>
      <w:proofErr w:type="spellStart"/>
      <w:r>
        <w:t>maxUmidade</w:t>
      </w:r>
      <w:proofErr w:type="spellEnd"/>
      <w:r>
        <w:t xml:space="preserve">, </w:t>
      </w:r>
      <w:proofErr w:type="spellStart"/>
      <w:r>
        <w:t>mediaUmidade</w:t>
      </w:r>
      <w:proofErr w:type="spellEnd"/>
      <w:r>
        <w:t xml:space="preserve">, </w:t>
      </w:r>
      <w:proofErr w:type="spellStart"/>
      <w:r>
        <w:t>minUmidade</w:t>
      </w:r>
      <w:proofErr w:type="spellEnd"/>
      <w:r>
        <w:t xml:space="preserve">, </w:t>
      </w:r>
      <w:proofErr w:type="spellStart"/>
      <w:r>
        <w:t>descricao</w:t>
      </w:r>
      <w:proofErr w:type="spellEnd"/>
      <w:r>
        <w:t xml:space="preserve">) </w:t>
      </w:r>
    </w:p>
    <w:p w14:paraId="6B223858" w14:textId="77777777" w:rsidR="000223FD" w:rsidRDefault="000223FD" w:rsidP="000223FD">
      <w:r>
        <w:t>--</w:t>
      </w:r>
      <w:r>
        <w:tab/>
        <w:t>VALUES</w:t>
      </w:r>
      <w:r>
        <w:tab/>
        <w:t>('Vertical','75 dias', 30.00, 22.00, 15.00, 99.00, 80.00, 60.00, 'Plantio vertical de morangos'),</w:t>
      </w:r>
    </w:p>
    <w:p w14:paraId="1AD87584" w14:textId="77777777" w:rsidR="000223FD" w:rsidRDefault="000223FD" w:rsidP="000223FD">
      <w:r>
        <w:t>--</w:t>
      </w:r>
      <w:r>
        <w:tab/>
      </w:r>
      <w:r>
        <w:tab/>
      </w:r>
      <w:r>
        <w:tab/>
        <w:t>('Solo','90 dias', 40.00, 28.00, 10.00, 99.00, 80.00, 60.00, '</w:t>
      </w:r>
      <w:proofErr w:type="spellStart"/>
      <w:r>
        <w:t>Pantio</w:t>
      </w:r>
      <w:proofErr w:type="spellEnd"/>
      <w:r>
        <w:t xml:space="preserve"> de morangos no solo'),</w:t>
      </w:r>
    </w:p>
    <w:p w14:paraId="7D211201" w14:textId="77777777" w:rsidR="000223FD" w:rsidRDefault="000223FD" w:rsidP="000223FD">
      <w:r>
        <w:t xml:space="preserve">--       </w:t>
      </w:r>
      <w:proofErr w:type="gramStart"/>
      <w:r>
        <w:t xml:space="preserve">   (</w:t>
      </w:r>
      <w:proofErr w:type="gramEnd"/>
      <w:r>
        <w:t>'Hidroponico','60 dias', 30.00, 21.00, 18.00, 99.00, 80.00, 60.00, '</w:t>
      </w:r>
      <w:proofErr w:type="spellStart"/>
      <w:r>
        <w:t>Pantio</w:t>
      </w:r>
      <w:proofErr w:type="spellEnd"/>
      <w:r>
        <w:t xml:space="preserve"> </w:t>
      </w:r>
      <w:proofErr w:type="spellStart"/>
      <w:r>
        <w:t>hidroponico</w:t>
      </w:r>
      <w:proofErr w:type="spellEnd"/>
      <w:r>
        <w:t xml:space="preserve"> de morangos'),</w:t>
      </w:r>
    </w:p>
    <w:p w14:paraId="78BCB462" w14:textId="77777777" w:rsidR="000223FD" w:rsidRDefault="000223FD" w:rsidP="000223FD">
      <w:r>
        <w:t xml:space="preserve">--       </w:t>
      </w:r>
      <w:proofErr w:type="gramStart"/>
      <w:r>
        <w:t xml:space="preserve">   (</w:t>
      </w:r>
      <w:proofErr w:type="gramEnd"/>
      <w:r>
        <w:t>'Semi-Hidroponico','70 dias', 44.00, 30.00, 25.00, 99.00, 80.00, 60.00, '</w:t>
      </w:r>
      <w:proofErr w:type="spellStart"/>
      <w:r>
        <w:t>Pantio</w:t>
      </w:r>
      <w:proofErr w:type="spellEnd"/>
      <w:r>
        <w:t xml:space="preserve"> </w:t>
      </w:r>
      <w:proofErr w:type="spellStart"/>
      <w:r>
        <w:t>semi-hidroponico</w:t>
      </w:r>
      <w:proofErr w:type="spellEnd"/>
      <w:r>
        <w:t xml:space="preserve"> de morangos');</w:t>
      </w:r>
    </w:p>
    <w:p w14:paraId="7A6115E6" w14:textId="77777777" w:rsidR="000223FD" w:rsidRDefault="000223FD" w:rsidP="000223FD">
      <w:r>
        <w:t xml:space="preserve">                        </w:t>
      </w:r>
    </w:p>
    <w:p w14:paraId="799213F5" w14:textId="77777777" w:rsidR="000223FD" w:rsidRDefault="000223FD" w:rsidP="000223FD">
      <w:r>
        <w:t xml:space="preserve">--INSERT INTO </w:t>
      </w:r>
      <w:proofErr w:type="spellStart"/>
      <w:r>
        <w:t>tblCliente</w:t>
      </w:r>
      <w:proofErr w:type="spellEnd"/>
      <w:r>
        <w:t xml:space="preserve"> (</w:t>
      </w:r>
      <w:proofErr w:type="spellStart"/>
      <w:r>
        <w:t>username</w:t>
      </w:r>
      <w:proofErr w:type="spellEnd"/>
      <w:r>
        <w:t>, [</w:t>
      </w:r>
      <w:proofErr w:type="spellStart"/>
      <w:r>
        <w:t>password</w:t>
      </w:r>
      <w:proofErr w:type="spellEnd"/>
      <w:r>
        <w:t xml:space="preserve">], </w:t>
      </w:r>
      <w:proofErr w:type="spellStart"/>
      <w:r>
        <w:t>nomeEmpresa</w:t>
      </w:r>
      <w:proofErr w:type="spellEnd"/>
      <w:r>
        <w:t xml:space="preserve">, </w:t>
      </w:r>
      <w:proofErr w:type="spellStart"/>
      <w:r>
        <w:t>email</w:t>
      </w:r>
      <w:proofErr w:type="spellEnd"/>
      <w:r>
        <w:t xml:space="preserve">, </w:t>
      </w:r>
      <w:proofErr w:type="spellStart"/>
      <w:r>
        <w:t>cnpj</w:t>
      </w:r>
      <w:proofErr w:type="spellEnd"/>
      <w:r>
        <w:t xml:space="preserve">, </w:t>
      </w:r>
      <w:proofErr w:type="spellStart"/>
      <w:proofErr w:type="gramStart"/>
      <w:r>
        <w:t>telefone,cep</w:t>
      </w:r>
      <w:proofErr w:type="spellEnd"/>
      <w:proofErr w:type="gramEnd"/>
      <w:r>
        <w:t xml:space="preserve">, </w:t>
      </w:r>
      <w:proofErr w:type="spellStart"/>
      <w:r>
        <w:t>numero</w:t>
      </w:r>
      <w:proofErr w:type="spellEnd"/>
      <w:r>
        <w:t xml:space="preserve">, </w:t>
      </w:r>
      <w:proofErr w:type="spellStart"/>
      <w:r>
        <w:t>escalaProducao</w:t>
      </w:r>
      <w:proofErr w:type="spellEnd"/>
      <w:r>
        <w:t xml:space="preserve">) </w:t>
      </w:r>
    </w:p>
    <w:p w14:paraId="7414A47F" w14:textId="77777777" w:rsidR="000223FD" w:rsidRDefault="000223FD" w:rsidP="000223FD">
      <w:r>
        <w:t>--</w:t>
      </w:r>
      <w:r>
        <w:tab/>
        <w:t>VALUES</w:t>
      </w:r>
      <w:r>
        <w:tab/>
        <w:t>('João Runas', '125@j12154', '</w:t>
      </w:r>
      <w:proofErr w:type="spellStart"/>
      <w:r>
        <w:t>DinosMorangos</w:t>
      </w:r>
      <w:proofErr w:type="spellEnd"/>
      <w:r>
        <w:t>', 'RuasJoão.gmail.com', 15987423698745, 11954788547, 09856070, '120A</w:t>
      </w:r>
      <w:proofErr w:type="gramStart"/>
      <w:r>
        <w:t>',  800</w:t>
      </w:r>
      <w:proofErr w:type="gramEnd"/>
      <w:r>
        <w:t>),</w:t>
      </w:r>
    </w:p>
    <w:p w14:paraId="56F79E23" w14:textId="77777777" w:rsidR="000223FD" w:rsidRDefault="000223FD" w:rsidP="000223FD">
      <w:r>
        <w:t>--</w:t>
      </w:r>
      <w:r>
        <w:tab/>
      </w:r>
      <w:r>
        <w:tab/>
      </w:r>
      <w:r>
        <w:tab/>
        <w:t xml:space="preserve">('Henrique </w:t>
      </w:r>
      <w:proofErr w:type="spellStart"/>
      <w:r>
        <w:t>Piassi</w:t>
      </w:r>
      <w:proofErr w:type="spellEnd"/>
      <w:r>
        <w:t>', '@jhfsi@154', '</w:t>
      </w:r>
      <w:proofErr w:type="spellStart"/>
      <w:r>
        <w:t>Corvosberrys</w:t>
      </w:r>
      <w:proofErr w:type="spellEnd"/>
      <w:r>
        <w:t>', 'Hpiassi.gmail.com', 15987445663254, 11965877412, 08457030, '95B', 900),</w:t>
      </w:r>
    </w:p>
    <w:p w14:paraId="747A843F" w14:textId="77777777" w:rsidR="000223FD" w:rsidRDefault="000223FD" w:rsidP="000223FD">
      <w:r>
        <w:t>--</w:t>
      </w:r>
      <w:r>
        <w:tab/>
      </w:r>
      <w:r>
        <w:tab/>
      </w:r>
      <w:r>
        <w:tab/>
        <w:t>('</w:t>
      </w:r>
      <w:proofErr w:type="spellStart"/>
      <w:r>
        <w:t>Enan</w:t>
      </w:r>
      <w:proofErr w:type="spellEnd"/>
      <w:r>
        <w:t xml:space="preserve"> Oliveira', '_18515_@#</w:t>
      </w:r>
      <w:proofErr w:type="spellStart"/>
      <w:r>
        <w:t>ihji</w:t>
      </w:r>
      <w:proofErr w:type="spellEnd"/>
      <w:r>
        <w:t>', '</w:t>
      </w:r>
      <w:proofErr w:type="spellStart"/>
      <w:r>
        <w:t>techBerry</w:t>
      </w:r>
      <w:proofErr w:type="spellEnd"/>
      <w:r>
        <w:t>', 'Enan.Oliv@hotmail.com', 15987456324178, 11965233652, 01254060, '200', 1000),</w:t>
      </w:r>
    </w:p>
    <w:p w14:paraId="1B30556E" w14:textId="77777777" w:rsidR="000223FD" w:rsidRDefault="000223FD" w:rsidP="000223FD">
      <w:r>
        <w:t>--</w:t>
      </w:r>
      <w:r>
        <w:tab/>
      </w:r>
      <w:r>
        <w:tab/>
      </w:r>
      <w:r>
        <w:tab/>
        <w:t>('Roberta Pires', '1763192_a@df', 'Moranguinhos Felizes', 'Roberta@Pires.gmail.com', 54123698745632, 05412090, 1165412398, '854', 1500),</w:t>
      </w:r>
    </w:p>
    <w:p w14:paraId="284A3035" w14:textId="77777777" w:rsidR="000223FD" w:rsidRDefault="000223FD" w:rsidP="000223FD">
      <w:r>
        <w:t>--</w:t>
      </w:r>
      <w:r>
        <w:tab/>
      </w:r>
      <w:r>
        <w:tab/>
      </w:r>
      <w:r>
        <w:tab/>
        <w:t>('Lucas Teixeira', '515/5454*954', '</w:t>
      </w:r>
      <w:proofErr w:type="spellStart"/>
      <w:r>
        <w:t>Safrorangos</w:t>
      </w:r>
      <w:proofErr w:type="spellEnd"/>
      <w:r>
        <w:t>', 'Teixeira_Luc@s.outlook.com', 15984726332145, 11987456325, 06589070, '221B', 1600);</w:t>
      </w:r>
    </w:p>
    <w:p w14:paraId="41283387" w14:textId="77777777" w:rsidR="000223FD" w:rsidRDefault="000223FD" w:rsidP="000223FD">
      <w:r>
        <w:t xml:space="preserve">            </w:t>
      </w:r>
    </w:p>
    <w:p w14:paraId="3E4D8674" w14:textId="77777777" w:rsidR="000223FD" w:rsidRDefault="000223FD" w:rsidP="000223FD">
      <w:r>
        <w:lastRenderedPageBreak/>
        <w:t xml:space="preserve">            </w:t>
      </w:r>
    </w:p>
    <w:p w14:paraId="3F2BE3C3" w14:textId="77777777" w:rsidR="000223FD" w:rsidRDefault="000223FD" w:rsidP="000223FD">
      <w:r>
        <w:t xml:space="preserve">--INSERT INTO </w:t>
      </w:r>
      <w:proofErr w:type="spellStart"/>
      <w:r>
        <w:t>tblEstufa</w:t>
      </w:r>
      <w:proofErr w:type="spellEnd"/>
      <w:r>
        <w:t xml:space="preserve"> (cliente, </w:t>
      </w:r>
      <w:proofErr w:type="spellStart"/>
      <w:r>
        <w:t>nomeEstufa</w:t>
      </w:r>
      <w:proofErr w:type="spellEnd"/>
      <w:r>
        <w:t xml:space="preserve">, </w:t>
      </w:r>
      <w:proofErr w:type="spellStart"/>
      <w:r>
        <w:t>tipoPlantio</w:t>
      </w:r>
      <w:proofErr w:type="spellEnd"/>
      <w:r>
        <w:t>)</w:t>
      </w:r>
    </w:p>
    <w:p w14:paraId="11CD7E98" w14:textId="77777777" w:rsidR="000223FD" w:rsidRDefault="000223FD" w:rsidP="000223FD">
      <w:r>
        <w:t>--</w:t>
      </w:r>
      <w:r>
        <w:tab/>
        <w:t>VALUES ('15987423698745','Dino1',1),</w:t>
      </w:r>
    </w:p>
    <w:p w14:paraId="137E3D07" w14:textId="77777777" w:rsidR="000223FD" w:rsidRDefault="000223FD" w:rsidP="000223FD">
      <w:r>
        <w:t>--</w:t>
      </w:r>
      <w:r>
        <w:tab/>
      </w:r>
      <w:r>
        <w:tab/>
      </w:r>
      <w:proofErr w:type="gramStart"/>
      <w:r>
        <w:t xml:space="preserve">   (</w:t>
      </w:r>
      <w:proofErr w:type="gramEnd"/>
      <w:r>
        <w:t>'15987445663254','Corvo1',2),</w:t>
      </w:r>
    </w:p>
    <w:p w14:paraId="6CF7E4AC" w14:textId="77777777" w:rsidR="000223FD" w:rsidRPr="005C648C" w:rsidRDefault="000223FD" w:rsidP="000223FD">
      <w:r w:rsidRPr="005C648C">
        <w:t xml:space="preserve">--      </w:t>
      </w:r>
      <w:proofErr w:type="gramStart"/>
      <w:r w:rsidRPr="005C648C">
        <w:t xml:space="preserve">   (</w:t>
      </w:r>
      <w:proofErr w:type="gramEnd"/>
      <w:r w:rsidRPr="005C648C">
        <w:t>'15987456324178','Tech1',3),</w:t>
      </w:r>
    </w:p>
    <w:p w14:paraId="7D0C7DFC" w14:textId="77777777" w:rsidR="000223FD" w:rsidRPr="005C648C" w:rsidRDefault="000223FD" w:rsidP="000223FD">
      <w:r w:rsidRPr="005C648C">
        <w:t xml:space="preserve">--      </w:t>
      </w:r>
      <w:proofErr w:type="gramStart"/>
      <w:r w:rsidRPr="005C648C">
        <w:t xml:space="preserve">   (</w:t>
      </w:r>
      <w:proofErr w:type="gramEnd"/>
      <w:r w:rsidRPr="005C648C">
        <w:t>'54123698745632','Moranguinho1',4),</w:t>
      </w:r>
    </w:p>
    <w:p w14:paraId="634A3524" w14:textId="77777777" w:rsidR="000223FD" w:rsidRPr="005C648C" w:rsidRDefault="000223FD" w:rsidP="000223FD">
      <w:r w:rsidRPr="005C648C">
        <w:t xml:space="preserve">--      </w:t>
      </w:r>
      <w:proofErr w:type="gramStart"/>
      <w:r w:rsidRPr="005C648C">
        <w:t xml:space="preserve">   (</w:t>
      </w:r>
      <w:proofErr w:type="gramEnd"/>
      <w:r w:rsidRPr="005C648C">
        <w:t>'15984726332145','Safro1',1);</w:t>
      </w:r>
    </w:p>
    <w:p w14:paraId="30E58503" w14:textId="77777777" w:rsidR="000223FD" w:rsidRPr="005C648C" w:rsidRDefault="000223FD" w:rsidP="000223FD">
      <w:r w:rsidRPr="005C648C">
        <w:t xml:space="preserve">           </w:t>
      </w:r>
    </w:p>
    <w:p w14:paraId="702CA33F" w14:textId="77777777" w:rsidR="000223FD" w:rsidRDefault="000223FD" w:rsidP="000223FD">
      <w:r>
        <w:t xml:space="preserve">--INSERT INTO </w:t>
      </w:r>
      <w:proofErr w:type="spellStart"/>
      <w:proofErr w:type="gramStart"/>
      <w:r>
        <w:t>tblDados</w:t>
      </w:r>
      <w:proofErr w:type="spellEnd"/>
      <w:r>
        <w:t>(</w:t>
      </w:r>
      <w:proofErr w:type="gramEnd"/>
      <w:r>
        <w:t xml:space="preserve">temperatura, umidade, </w:t>
      </w:r>
      <w:proofErr w:type="spellStart"/>
      <w:r>
        <w:t>dataColeta</w:t>
      </w:r>
      <w:proofErr w:type="spellEnd"/>
      <w:r>
        <w:t>, estufa)</w:t>
      </w:r>
    </w:p>
    <w:p w14:paraId="7B7F9BF3" w14:textId="77777777" w:rsidR="000223FD" w:rsidRPr="000223FD" w:rsidRDefault="000223FD" w:rsidP="000223FD">
      <w:pPr>
        <w:rPr>
          <w:lang w:val="en-US"/>
        </w:rPr>
      </w:pPr>
      <w:r w:rsidRPr="000223FD">
        <w:rPr>
          <w:lang w:val="en-US"/>
        </w:rPr>
        <w:t>--</w:t>
      </w:r>
      <w:r w:rsidRPr="000223FD">
        <w:rPr>
          <w:lang w:val="en-US"/>
        </w:rPr>
        <w:tab/>
        <w:t>VALUES (22.90, 80, '20210510 01:40:50 AM', 1),</w:t>
      </w:r>
    </w:p>
    <w:p w14:paraId="698EA10D" w14:textId="77777777" w:rsidR="000223FD" w:rsidRPr="000223FD" w:rsidRDefault="000223FD" w:rsidP="000223FD">
      <w:pPr>
        <w:rPr>
          <w:lang w:val="en-US"/>
        </w:rPr>
      </w:pPr>
      <w:r w:rsidRPr="000223FD">
        <w:rPr>
          <w:lang w:val="en-US"/>
        </w:rPr>
        <w:t>--</w:t>
      </w:r>
      <w:r w:rsidRPr="000223FD">
        <w:rPr>
          <w:lang w:val="en-US"/>
        </w:rPr>
        <w:tab/>
      </w:r>
      <w:r w:rsidRPr="000223FD">
        <w:rPr>
          <w:lang w:val="en-US"/>
        </w:rPr>
        <w:tab/>
        <w:t xml:space="preserve">   (25.80, 75, '20210610 10:06:36 AM', 2),</w:t>
      </w:r>
    </w:p>
    <w:p w14:paraId="1FC55F98" w14:textId="77777777" w:rsidR="000223FD" w:rsidRPr="000223FD" w:rsidRDefault="000223FD" w:rsidP="000223FD">
      <w:pPr>
        <w:rPr>
          <w:lang w:val="en-US"/>
        </w:rPr>
      </w:pPr>
      <w:r w:rsidRPr="000223FD">
        <w:rPr>
          <w:lang w:val="en-US"/>
        </w:rPr>
        <w:t>--           (30.09, 79, '20211225 12:01:00 PM', 3),</w:t>
      </w:r>
    </w:p>
    <w:p w14:paraId="71F104F6" w14:textId="77777777" w:rsidR="000223FD" w:rsidRPr="000223FD" w:rsidRDefault="000223FD" w:rsidP="000223FD">
      <w:pPr>
        <w:rPr>
          <w:lang w:val="en-US"/>
        </w:rPr>
      </w:pPr>
      <w:r w:rsidRPr="000223FD">
        <w:rPr>
          <w:lang w:val="en-US"/>
        </w:rPr>
        <w:t>--           (15.08, 60, '20211020 05:40:30 AM', 4),</w:t>
      </w:r>
    </w:p>
    <w:p w14:paraId="46583ACB" w14:textId="77777777" w:rsidR="000223FD" w:rsidRPr="000223FD" w:rsidRDefault="000223FD" w:rsidP="000223FD">
      <w:pPr>
        <w:rPr>
          <w:lang w:val="en-US"/>
        </w:rPr>
      </w:pPr>
      <w:r w:rsidRPr="000223FD">
        <w:rPr>
          <w:lang w:val="en-US"/>
        </w:rPr>
        <w:t>--           (19.65, 69, '20211101 02:10:20 AM', 5);</w:t>
      </w:r>
    </w:p>
    <w:p w14:paraId="41D4471A" w14:textId="77777777" w:rsidR="000223FD" w:rsidRPr="000223FD" w:rsidRDefault="000223FD" w:rsidP="000223FD">
      <w:pPr>
        <w:rPr>
          <w:lang w:val="en-US"/>
        </w:rPr>
      </w:pPr>
    </w:p>
    <w:p w14:paraId="07B8839F" w14:textId="77777777" w:rsidR="000223FD" w:rsidRPr="000223FD" w:rsidRDefault="000223FD" w:rsidP="000223FD">
      <w:pPr>
        <w:rPr>
          <w:lang w:val="en-US"/>
        </w:rPr>
      </w:pPr>
    </w:p>
    <w:p w14:paraId="4C9E0FB3" w14:textId="77777777" w:rsidR="000223FD" w:rsidRPr="000223FD" w:rsidRDefault="000223FD" w:rsidP="000223FD">
      <w:pPr>
        <w:rPr>
          <w:lang w:val="en-US"/>
        </w:rPr>
      </w:pPr>
    </w:p>
    <w:p w14:paraId="66CD34EB" w14:textId="77777777" w:rsidR="000223FD" w:rsidRPr="000223FD" w:rsidRDefault="000223FD" w:rsidP="000223FD">
      <w:pPr>
        <w:rPr>
          <w:lang w:val="en-US"/>
        </w:rPr>
      </w:pPr>
      <w:r w:rsidRPr="000223FD">
        <w:rPr>
          <w:lang w:val="en-US"/>
        </w:rPr>
        <w:tab/>
      </w:r>
      <w:r w:rsidRPr="000223FD">
        <w:rPr>
          <w:lang w:val="en-US"/>
        </w:rPr>
        <w:tab/>
        <w:t xml:space="preserve">    </w:t>
      </w:r>
    </w:p>
    <w:p w14:paraId="697414FA"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tblTipoPlantio</w:t>
      </w:r>
      <w:proofErr w:type="spellEnd"/>
      <w:r w:rsidRPr="000223FD">
        <w:rPr>
          <w:lang w:val="en-US"/>
        </w:rPr>
        <w:t>;</w:t>
      </w:r>
    </w:p>
    <w:p w14:paraId="2555B375"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tblCliente</w:t>
      </w:r>
      <w:proofErr w:type="spellEnd"/>
      <w:r w:rsidRPr="000223FD">
        <w:rPr>
          <w:lang w:val="en-US"/>
        </w:rPr>
        <w:t>;</w:t>
      </w:r>
    </w:p>
    <w:p w14:paraId="63D253E9" w14:textId="77777777" w:rsidR="000223FD" w:rsidRPr="000223FD" w:rsidRDefault="000223FD" w:rsidP="000223FD">
      <w:pPr>
        <w:rPr>
          <w:lang w:val="en-US"/>
        </w:rPr>
      </w:pPr>
      <w:r w:rsidRPr="000223FD">
        <w:rPr>
          <w:lang w:val="en-US"/>
        </w:rPr>
        <w:t xml:space="preserve"> --SELECT * FROM </w:t>
      </w:r>
      <w:proofErr w:type="spellStart"/>
      <w:r w:rsidRPr="000223FD">
        <w:rPr>
          <w:lang w:val="en-US"/>
        </w:rPr>
        <w:t>tblEstufa</w:t>
      </w:r>
      <w:proofErr w:type="spellEnd"/>
      <w:r w:rsidRPr="000223FD">
        <w:rPr>
          <w:lang w:val="en-US"/>
        </w:rPr>
        <w:t>;</w:t>
      </w:r>
    </w:p>
    <w:p w14:paraId="22D6D02A" w14:textId="16EA0BA1" w:rsidR="00A66A93" w:rsidRPr="000223FD" w:rsidRDefault="000223FD" w:rsidP="000223FD">
      <w:pPr>
        <w:rPr>
          <w:lang w:val="en-US"/>
        </w:rPr>
      </w:pPr>
      <w:r w:rsidRPr="000223FD">
        <w:rPr>
          <w:lang w:val="en-US"/>
        </w:rPr>
        <w:t xml:space="preserve"> --SELECT * FROM </w:t>
      </w:r>
      <w:proofErr w:type="spellStart"/>
      <w:r w:rsidRPr="000223FD">
        <w:rPr>
          <w:lang w:val="en-US"/>
        </w:rPr>
        <w:t>tblDados</w:t>
      </w:r>
      <w:proofErr w:type="spellEnd"/>
      <w:r w:rsidRPr="000223FD">
        <w:rPr>
          <w:lang w:val="en-US"/>
        </w:rPr>
        <w:t>;</w:t>
      </w:r>
    </w:p>
    <w:p w14:paraId="25FCB1A7" w14:textId="77777777" w:rsidR="00A66A93" w:rsidRPr="000223FD" w:rsidRDefault="00A66A93" w:rsidP="00A66A93">
      <w:pPr>
        <w:spacing w:line="240" w:lineRule="auto"/>
        <w:jc w:val="left"/>
        <w:rPr>
          <w:rFonts w:cs="Arial"/>
          <w:b/>
          <w:bCs/>
          <w:color w:val="000000"/>
          <w:lang w:val="en-US"/>
        </w:rPr>
      </w:pPr>
    </w:p>
    <w:p w14:paraId="6A3817B3" w14:textId="77777777" w:rsidR="00E04392" w:rsidRPr="000223FD" w:rsidRDefault="00E04392" w:rsidP="00E04392">
      <w:pPr>
        <w:rPr>
          <w:lang w:val="en-US"/>
        </w:rPr>
      </w:pPr>
    </w:p>
    <w:p w14:paraId="04F22B89" w14:textId="028463E5" w:rsidR="00E04392" w:rsidRDefault="00E04392" w:rsidP="00E04392">
      <w:pPr>
        <w:pStyle w:val="Ttulo2"/>
        <w:rPr>
          <w:b/>
        </w:rPr>
      </w:pPr>
      <w:bookmarkStart w:id="23" w:name="_Toc73427779"/>
      <w:r w:rsidRPr="00192CAB">
        <w:rPr>
          <w:b/>
        </w:rPr>
        <w:lastRenderedPageBreak/>
        <w:t>Protótipo das telas, lógica e usabilidade</w:t>
      </w:r>
      <w:bookmarkEnd w:id="23"/>
      <w:r w:rsidRPr="00192CAB">
        <w:rPr>
          <w:b/>
        </w:rPr>
        <w:t xml:space="preserve"> </w:t>
      </w:r>
    </w:p>
    <w:p w14:paraId="5BEA86AD" w14:textId="75FE96BC" w:rsidR="00722DDD" w:rsidRDefault="00722DDD" w:rsidP="00722DDD">
      <w:r>
        <w:tab/>
      </w:r>
      <w:r w:rsidRPr="00722DDD">
        <w:rPr>
          <w:noProof/>
          <w:lang w:eastAsia="pt-BR"/>
        </w:rPr>
        <w:drawing>
          <wp:inline distT="0" distB="0" distL="0" distR="0" wp14:anchorId="376AD73B" wp14:editId="60B229EE">
            <wp:extent cx="5760720" cy="2828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C3DAC36" w14:textId="2C569480" w:rsidR="00722DDD" w:rsidRPr="00722DDD" w:rsidRDefault="00722DDD" w:rsidP="00722DDD">
      <w:r>
        <w:t>Esta é a pagina inicial do site, onde o usuário tem acesso ao contexto de negócio e também como funciona o nosso monitoramento. A partir desta tela conhecendo como funciona o serviço, o usuário se interessando no serviço pode saber um pouco mais a fundo de nossa empresa entrando na página sobre:</w:t>
      </w:r>
      <w:r w:rsidRPr="00722DDD">
        <w:t xml:space="preserve"> </w:t>
      </w:r>
      <w:r>
        <w:t xml:space="preserve"> ↓</w:t>
      </w:r>
    </w:p>
    <w:p w14:paraId="4D2AC4A1" w14:textId="3065516D" w:rsidR="00722DDD" w:rsidRDefault="00722DDD" w:rsidP="00722DDD"/>
    <w:p w14:paraId="39F1A25B" w14:textId="4873643E" w:rsidR="00722DDD" w:rsidRDefault="00722DDD" w:rsidP="00722DDD">
      <w:r w:rsidRPr="00722DDD">
        <w:rPr>
          <w:noProof/>
          <w:lang w:eastAsia="pt-BR"/>
        </w:rPr>
        <w:drawing>
          <wp:inline distT="0" distB="0" distL="0" distR="0" wp14:anchorId="0C2C4FDD" wp14:editId="63E7A35F">
            <wp:extent cx="5760720" cy="2827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7020"/>
                    </a:xfrm>
                    <a:prstGeom prst="rect">
                      <a:avLst/>
                    </a:prstGeom>
                  </pic:spPr>
                </pic:pic>
              </a:graphicData>
            </a:graphic>
          </wp:inline>
        </w:drawing>
      </w:r>
    </w:p>
    <w:p w14:paraId="34693239" w14:textId="77777777" w:rsidR="00722DDD" w:rsidRDefault="00722DDD" w:rsidP="00722DDD">
      <w:r>
        <w:t xml:space="preserve">Na página sobre contendo informações sobre quem somos e onde nossos serviços são disponibilizados e quais são nossos objetivos ao implementarmos este sistema de produção familiar no mercado. </w:t>
      </w:r>
    </w:p>
    <w:p w14:paraId="3C2D6EF2" w14:textId="66B84A5D" w:rsidR="00722DDD" w:rsidRDefault="00722DDD" w:rsidP="00722DDD">
      <w:r w:rsidRPr="00722DDD">
        <w:rPr>
          <w:noProof/>
          <w:lang w:eastAsia="pt-BR"/>
        </w:rPr>
        <w:lastRenderedPageBreak/>
        <w:drawing>
          <wp:inline distT="0" distB="0" distL="0" distR="0" wp14:anchorId="4709CFE4" wp14:editId="4F5DFAEB">
            <wp:extent cx="5760720" cy="14141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14145"/>
                    </a:xfrm>
                    <a:prstGeom prst="rect">
                      <a:avLst/>
                    </a:prstGeom>
                  </pic:spPr>
                </pic:pic>
              </a:graphicData>
            </a:graphic>
          </wp:inline>
        </w:drawing>
      </w:r>
    </w:p>
    <w:p w14:paraId="23EB50DF" w14:textId="77777777" w:rsidR="00722DDD" w:rsidRDefault="00722DDD" w:rsidP="00722DDD"/>
    <w:p w14:paraId="0DD96FE6" w14:textId="2267961C" w:rsidR="00722DDD" w:rsidRDefault="00722DDD" w:rsidP="00722DDD">
      <w:r>
        <w:t xml:space="preserve"> Esta página também da acesso ao conhecimento dos desenvolvedores do site, como link de suas redes sociais profissionais.</w:t>
      </w:r>
      <w:r w:rsidR="009B07C9">
        <w:t xml:space="preserve">  </w:t>
      </w:r>
    </w:p>
    <w:p w14:paraId="5DDB7EF9" w14:textId="48A2EC1A" w:rsidR="00082680" w:rsidRDefault="00082680" w:rsidP="00722DDD"/>
    <w:p w14:paraId="2D486C86" w14:textId="15F00C45" w:rsidR="00082680" w:rsidRDefault="00082680" w:rsidP="00722DDD">
      <w:r w:rsidRPr="00082680">
        <w:rPr>
          <w:noProof/>
          <w:lang w:eastAsia="pt-BR"/>
        </w:rPr>
        <w:drawing>
          <wp:inline distT="0" distB="0" distL="0" distR="0" wp14:anchorId="6F4D68B8" wp14:editId="21B41E03">
            <wp:extent cx="5760720" cy="266446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64460"/>
                    </a:xfrm>
                    <a:prstGeom prst="rect">
                      <a:avLst/>
                    </a:prstGeom>
                  </pic:spPr>
                </pic:pic>
              </a:graphicData>
            </a:graphic>
          </wp:inline>
        </w:drawing>
      </w:r>
    </w:p>
    <w:p w14:paraId="351368DE" w14:textId="7CDC1008" w:rsidR="00082680" w:rsidRDefault="00082680" w:rsidP="00722DDD">
      <w:r>
        <w:t>Na página de vantagens mostramos em métricas aplicada a dados como realmente seria na prática a diferença entre a plantação de morangos convencional e a nossa produção com a integração de sistemas e sensores para o monitoramento 24hrs de sua plantação.</w:t>
      </w:r>
    </w:p>
    <w:p w14:paraId="215FFEEA" w14:textId="77777777" w:rsidR="00082680" w:rsidRDefault="00082680" w:rsidP="00722DDD"/>
    <w:p w14:paraId="03F9E0C6" w14:textId="798EF864" w:rsidR="00082680" w:rsidRPr="00082680" w:rsidRDefault="00082680" w:rsidP="00722DDD">
      <w:r>
        <w:t>E temos um simulador para mostrar mais claramente ao usuário</w:t>
      </w:r>
      <w:r w:rsidRPr="00082680">
        <w:t>:</w:t>
      </w:r>
      <w:r>
        <w:t xml:space="preserve">  ↓</w:t>
      </w:r>
    </w:p>
    <w:p w14:paraId="78C58F8E" w14:textId="4E213B2A" w:rsidR="00082680" w:rsidRDefault="00082680" w:rsidP="00722DDD"/>
    <w:p w14:paraId="6BE78868" w14:textId="7AC32228" w:rsidR="00082680" w:rsidRDefault="00082680" w:rsidP="00722DDD">
      <w:r w:rsidRPr="00082680">
        <w:rPr>
          <w:noProof/>
          <w:lang w:eastAsia="pt-BR"/>
        </w:rPr>
        <w:lastRenderedPageBreak/>
        <w:drawing>
          <wp:inline distT="0" distB="0" distL="0" distR="0" wp14:anchorId="1B223C91" wp14:editId="08EA98F3">
            <wp:extent cx="5760720" cy="2839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9085"/>
                    </a:xfrm>
                    <a:prstGeom prst="rect">
                      <a:avLst/>
                    </a:prstGeom>
                  </pic:spPr>
                </pic:pic>
              </a:graphicData>
            </a:graphic>
          </wp:inline>
        </w:drawing>
      </w:r>
    </w:p>
    <w:p w14:paraId="766DB044" w14:textId="60A93B36" w:rsidR="00082680" w:rsidRDefault="00082680" w:rsidP="00722DDD">
      <w:r>
        <w:t xml:space="preserve">Com o simulador o nosso possível cliente pode ver como seria </w:t>
      </w:r>
      <w:r>
        <w:tab/>
        <w:t>o lucro de sua produção se estivesse utilizando os nossos serviços, usando também gráficos para uma melhor visualização dos dados e sendo assim caso usuário se interesse em nossos serviços ele pode nos contratar iniciando um cadastro.</w:t>
      </w:r>
      <w:r w:rsidR="009B07C9">
        <w:t xml:space="preserve">  ↓</w:t>
      </w:r>
    </w:p>
    <w:p w14:paraId="6E89B8B0" w14:textId="347F35BE" w:rsidR="00082680" w:rsidRDefault="00082680" w:rsidP="00722DDD"/>
    <w:p w14:paraId="0F3D92F7" w14:textId="3B3D4FC6" w:rsidR="00082680" w:rsidRDefault="009B07C9" w:rsidP="00722DDD">
      <w:r w:rsidRPr="009B07C9">
        <w:rPr>
          <w:noProof/>
          <w:lang w:eastAsia="pt-BR"/>
        </w:rPr>
        <w:drawing>
          <wp:inline distT="0" distB="0" distL="0" distR="0" wp14:anchorId="431D09CB" wp14:editId="0A6AB8B9">
            <wp:extent cx="5760720" cy="27959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3A2A2C1B" w14:textId="1029949A" w:rsidR="009B07C9" w:rsidRPr="009B07C9" w:rsidRDefault="009B07C9" w:rsidP="00722DDD">
      <w:r>
        <w:t xml:space="preserve">Caso o usuário não possuir um login ele pode clicar em </w:t>
      </w:r>
      <w:r w:rsidRPr="009B07C9">
        <w:t>“</w:t>
      </w:r>
      <w:r>
        <w:t>Não possui cadastro</w:t>
      </w:r>
      <w:r w:rsidRPr="009B07C9">
        <w:t>?</w:t>
      </w:r>
      <w:r>
        <w:t xml:space="preserve"> </w:t>
      </w:r>
      <w:r w:rsidRPr="009B07C9">
        <w:rPr>
          <w:u w:val="single"/>
        </w:rPr>
        <w:t>Entre aqui</w:t>
      </w:r>
      <w:r>
        <w:rPr>
          <w:u w:val="single"/>
        </w:rPr>
        <w:t>. ↓</w:t>
      </w:r>
    </w:p>
    <w:p w14:paraId="5F069250" w14:textId="26367ED6" w:rsidR="00082680" w:rsidRDefault="00082680" w:rsidP="00722DDD"/>
    <w:p w14:paraId="13AC95A3" w14:textId="6E211105" w:rsidR="009B07C9" w:rsidRDefault="009B07C9" w:rsidP="00722DDD">
      <w:r w:rsidRPr="009B07C9">
        <w:rPr>
          <w:noProof/>
          <w:lang w:eastAsia="pt-BR"/>
        </w:rPr>
        <w:lastRenderedPageBreak/>
        <w:drawing>
          <wp:inline distT="0" distB="0" distL="0" distR="0" wp14:anchorId="069E6D25" wp14:editId="187225CE">
            <wp:extent cx="5760720" cy="28333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33370"/>
                    </a:xfrm>
                    <a:prstGeom prst="rect">
                      <a:avLst/>
                    </a:prstGeom>
                  </pic:spPr>
                </pic:pic>
              </a:graphicData>
            </a:graphic>
          </wp:inline>
        </w:drawing>
      </w:r>
    </w:p>
    <w:p w14:paraId="0596EE12" w14:textId="18125DD8" w:rsidR="009B07C9" w:rsidRDefault="009B07C9" w:rsidP="00722DDD">
      <w:r>
        <w:t>Nesta página o usuário irá fazer o cadastro para que possamos entrar em contato com ele e iniciar os serviços.  ↓</w:t>
      </w:r>
    </w:p>
    <w:p w14:paraId="13A6E9DC" w14:textId="05664DDB" w:rsidR="009B07C9" w:rsidRDefault="009B07C9" w:rsidP="00722DDD"/>
    <w:p w14:paraId="40C56F20" w14:textId="7BF0B878" w:rsidR="009B07C9" w:rsidRDefault="009B07C9" w:rsidP="00722DDD">
      <w:r w:rsidRPr="009B07C9">
        <w:rPr>
          <w:noProof/>
          <w:lang w:eastAsia="pt-BR"/>
        </w:rPr>
        <w:drawing>
          <wp:inline distT="0" distB="0" distL="0" distR="0" wp14:anchorId="002532F3" wp14:editId="6CB1CC1F">
            <wp:extent cx="5760720" cy="2795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95905"/>
                    </a:xfrm>
                    <a:prstGeom prst="rect">
                      <a:avLst/>
                    </a:prstGeom>
                  </pic:spPr>
                </pic:pic>
              </a:graphicData>
            </a:graphic>
          </wp:inline>
        </w:drawing>
      </w:r>
    </w:p>
    <w:p w14:paraId="5CE1D37F" w14:textId="57841574" w:rsidR="009B07C9" w:rsidRDefault="009B07C9" w:rsidP="00722DDD">
      <w:r>
        <w:t>Agora sim possuindo um cadastro, o usuário poderá entrar com seu nome de usuário e senha cadastrados</w:t>
      </w:r>
      <w:r w:rsidR="00A82019">
        <w:t>, para acessar a área de dashboards com o monitoramento da temperatura e umidade em suas estufas em tempo real.</w:t>
      </w:r>
      <w:r>
        <w:t xml:space="preserve">  ↓</w:t>
      </w:r>
    </w:p>
    <w:p w14:paraId="5B0315D6" w14:textId="2069902E" w:rsidR="009B07C9" w:rsidRDefault="009B07C9" w:rsidP="00722DDD"/>
    <w:p w14:paraId="0CCCFB99" w14:textId="0137F8DB" w:rsidR="009B07C9" w:rsidRDefault="00A82019" w:rsidP="00722DDD">
      <w:pPr>
        <w:rPr>
          <w:lang w:val="en-US"/>
        </w:rPr>
      </w:pPr>
      <w:r w:rsidRPr="00A82019">
        <w:rPr>
          <w:noProof/>
          <w:lang w:eastAsia="pt-BR"/>
        </w:rPr>
        <w:lastRenderedPageBreak/>
        <w:drawing>
          <wp:inline distT="0" distB="0" distL="0" distR="0" wp14:anchorId="20411AF4" wp14:editId="0AE1A235">
            <wp:extent cx="5760720" cy="28378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37815"/>
                    </a:xfrm>
                    <a:prstGeom prst="rect">
                      <a:avLst/>
                    </a:prstGeom>
                  </pic:spPr>
                </pic:pic>
              </a:graphicData>
            </a:graphic>
          </wp:inline>
        </w:drawing>
      </w:r>
    </w:p>
    <w:p w14:paraId="5B52AABF" w14:textId="420E9165" w:rsidR="00A82019" w:rsidRDefault="00A82019" w:rsidP="00722DDD">
      <w:pPr>
        <w:rPr>
          <w:lang w:val="en-US"/>
        </w:rPr>
      </w:pPr>
      <w:r w:rsidRPr="00A82019">
        <w:rPr>
          <w:noProof/>
          <w:lang w:eastAsia="pt-BR"/>
        </w:rPr>
        <w:drawing>
          <wp:inline distT="0" distB="0" distL="0" distR="0" wp14:anchorId="5F396161" wp14:editId="2DB98ACC">
            <wp:extent cx="5760720" cy="283908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085"/>
                    </a:xfrm>
                    <a:prstGeom prst="rect">
                      <a:avLst/>
                    </a:prstGeom>
                  </pic:spPr>
                </pic:pic>
              </a:graphicData>
            </a:graphic>
          </wp:inline>
        </w:drawing>
      </w:r>
    </w:p>
    <w:p w14:paraId="185437F4" w14:textId="13555A9B" w:rsidR="00A82019" w:rsidRDefault="00A82019" w:rsidP="00722DDD">
      <w:r w:rsidRPr="00A82019">
        <w:t>Estas são as telas o</w:t>
      </w:r>
      <w:r>
        <w:t>nde o usuário de nossos serviços poderão acessar para visualizar a porcentagem de umidade e a temperatura em suas determinadas estufas cadastradas.  ↓</w:t>
      </w:r>
    </w:p>
    <w:p w14:paraId="1BC093F6" w14:textId="4C81B716" w:rsidR="00A82019" w:rsidRDefault="00A82019" w:rsidP="00722DDD">
      <w:r w:rsidRPr="00A82019">
        <w:rPr>
          <w:noProof/>
          <w:lang w:eastAsia="pt-BR"/>
        </w:rPr>
        <w:lastRenderedPageBreak/>
        <w:drawing>
          <wp:inline distT="0" distB="0" distL="0" distR="0" wp14:anchorId="0D20F926" wp14:editId="49BDD9B2">
            <wp:extent cx="5760720" cy="25882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8260"/>
                    </a:xfrm>
                    <a:prstGeom prst="rect">
                      <a:avLst/>
                    </a:prstGeom>
                  </pic:spPr>
                </pic:pic>
              </a:graphicData>
            </a:graphic>
          </wp:inline>
        </w:drawing>
      </w:r>
    </w:p>
    <w:p w14:paraId="2759AB79" w14:textId="13645CE2" w:rsidR="00A82019" w:rsidRDefault="00A82019" w:rsidP="00722DDD">
      <w:r>
        <w:t>Está página chamada tempo real n</w:t>
      </w:r>
      <w:r w:rsidR="00992D6B">
        <w:t>a</w:t>
      </w:r>
      <w:r>
        <w:t xml:space="preserve"> área de usuários logados contém os alertas atualizando em tempo real de cada estufa, caso ela esteja com uma temperatura ou umidade acima ou abaixo do esperado para uma boa produção de morangos.</w:t>
      </w:r>
    </w:p>
    <w:p w14:paraId="18E78096" w14:textId="2D9635CC" w:rsidR="00E04392" w:rsidRDefault="00A82019" w:rsidP="00E04392">
      <w:r>
        <w:t xml:space="preserve">E por fim o nosso botão de </w:t>
      </w:r>
      <w:r w:rsidRPr="00A82019">
        <w:t>“</w:t>
      </w:r>
      <w:r>
        <w:t xml:space="preserve">Sair” caso o usuário queira se </w:t>
      </w:r>
      <w:proofErr w:type="spellStart"/>
      <w:r>
        <w:t>deslogar</w:t>
      </w:r>
      <w:proofErr w:type="spellEnd"/>
      <w:r>
        <w:t xml:space="preserve"> da máquina em que esteja usando nossos serviços.</w:t>
      </w:r>
    </w:p>
    <w:p w14:paraId="043CACFF" w14:textId="5833F171" w:rsidR="00E04392" w:rsidRDefault="00667180" w:rsidP="00E04392">
      <w:pPr>
        <w:pStyle w:val="Ttulo2"/>
        <w:rPr>
          <w:b/>
        </w:rPr>
      </w:pPr>
      <w:bookmarkStart w:id="24" w:name="_Toc73427780"/>
      <w:r>
        <w:rPr>
          <w:b/>
        </w:rPr>
        <w:t>MÉTRICAS</w:t>
      </w:r>
      <w:bookmarkEnd w:id="24"/>
    </w:p>
    <w:p w14:paraId="5BC26FE3" w14:textId="7A3D7BF0" w:rsidR="00A82019" w:rsidRDefault="00A82019" w:rsidP="00A82019">
      <w:r>
        <w:t xml:space="preserve">As nossas métricas foram baseadas em dados gerados pela API </w:t>
      </w:r>
      <w:proofErr w:type="spellStart"/>
      <w:r>
        <w:t>send</w:t>
      </w:r>
      <w:proofErr w:type="spellEnd"/>
      <w:r>
        <w:t xml:space="preserve"> data, e foram definidas em QUARTIS para que assim possamos ter </w:t>
      </w:r>
      <w:proofErr w:type="gramStart"/>
      <w:r>
        <w:t>um noção melhor</w:t>
      </w:r>
      <w:proofErr w:type="gramEnd"/>
      <w:r>
        <w:t xml:space="preserve"> de que momento emitir um alerta para o usuário.</w:t>
      </w:r>
    </w:p>
    <w:p w14:paraId="23C8A3FF" w14:textId="2DE6B7BA" w:rsidR="00A82019" w:rsidRDefault="00A82019" w:rsidP="00A82019">
      <w:r>
        <w:t>Tanto na medição de temperatura como na de umidade foram definidas as respectivas cores para os alertas</w:t>
      </w:r>
      <w:r w:rsidRPr="00A82019">
        <w:t>:</w:t>
      </w:r>
      <w:r>
        <w:t xml:space="preserve"> </w:t>
      </w:r>
    </w:p>
    <w:p w14:paraId="07232F8B" w14:textId="5029CC2C" w:rsidR="003048FB" w:rsidRDefault="003048FB" w:rsidP="00A82019">
      <w:r w:rsidRPr="0037176B">
        <w:rPr>
          <w:rFonts w:ascii="Times New Roman" w:hAnsi="Times New Roman"/>
          <w:noProof/>
          <w:color w:val="000000" w:themeColor="text1"/>
          <w:lang w:eastAsia="pt-BR"/>
        </w:rPr>
        <w:drawing>
          <wp:inline distT="0" distB="0" distL="0" distR="0" wp14:anchorId="6E8A8CC6" wp14:editId="6C2CFDC3">
            <wp:extent cx="5400040" cy="1250950"/>
            <wp:effectExtent l="0" t="0" r="0" b="0"/>
            <wp:docPr id="14" name="Imagem 14"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 Calendári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19129" cy="1255372"/>
                    </a:xfrm>
                    <a:prstGeom prst="rect">
                      <a:avLst/>
                    </a:prstGeom>
                  </pic:spPr>
                </pic:pic>
              </a:graphicData>
            </a:graphic>
          </wp:inline>
        </w:drawing>
      </w:r>
    </w:p>
    <w:p w14:paraId="17F0FD35" w14:textId="12E6F0B7" w:rsidR="003048FB" w:rsidRDefault="003048FB" w:rsidP="003048FB">
      <w:pPr>
        <w:pStyle w:val="PargrafodaLista"/>
        <w:numPr>
          <w:ilvl w:val="0"/>
          <w:numId w:val="46"/>
        </w:numPr>
      </w:pPr>
      <w:r>
        <w:t>Verde: estado ideal de temperatura e/ou umidade.</w:t>
      </w:r>
    </w:p>
    <w:p w14:paraId="5A5439C7" w14:textId="3399E514" w:rsidR="003048FB" w:rsidRDefault="003048FB" w:rsidP="003048FB">
      <w:pPr>
        <w:pStyle w:val="PargrafodaLista"/>
        <w:numPr>
          <w:ilvl w:val="0"/>
          <w:numId w:val="46"/>
        </w:numPr>
      </w:pPr>
      <w:r>
        <w:t>Amarelo: é</w:t>
      </w:r>
      <w:r w:rsidRPr="003048FB">
        <w:t xml:space="preserve"> onde ser</w:t>
      </w:r>
      <w:r>
        <w:t>ão emitidos os primeiros alertas.</w:t>
      </w:r>
    </w:p>
    <w:p w14:paraId="31F609A8" w14:textId="6A820933" w:rsidR="003048FB" w:rsidRDefault="003048FB" w:rsidP="003048FB">
      <w:pPr>
        <w:pStyle w:val="PargrafodaLista"/>
        <w:numPr>
          <w:ilvl w:val="0"/>
          <w:numId w:val="46"/>
        </w:numPr>
      </w:pPr>
      <w:r>
        <w:t>Laranja</w:t>
      </w:r>
      <w:r w:rsidRPr="003048FB">
        <w:t>:</w:t>
      </w:r>
      <w:r>
        <w:t xml:space="preserve"> estado de emergência dos morangos na estufa.</w:t>
      </w:r>
    </w:p>
    <w:p w14:paraId="699456E6" w14:textId="19A7E529" w:rsidR="003048FB" w:rsidRDefault="00A82019" w:rsidP="003048FB">
      <w:pPr>
        <w:pStyle w:val="PargrafodaLista"/>
        <w:numPr>
          <w:ilvl w:val="0"/>
          <w:numId w:val="46"/>
        </w:numPr>
      </w:pPr>
      <w:r>
        <w:t>Azul: estado Crítico</w:t>
      </w:r>
      <w:r w:rsidR="003048FB">
        <w:t xml:space="preserve"> de baixa temperatura e</w:t>
      </w:r>
      <w:r w:rsidR="003048FB" w:rsidRPr="003048FB">
        <w:t>/</w:t>
      </w:r>
      <w:r w:rsidR="003048FB">
        <w:t>ou umidade.</w:t>
      </w:r>
    </w:p>
    <w:p w14:paraId="590F247E" w14:textId="47C6BA52" w:rsidR="003048FB" w:rsidRPr="00A82019" w:rsidRDefault="003048FB" w:rsidP="003048FB">
      <w:pPr>
        <w:pStyle w:val="PargrafodaLista"/>
        <w:numPr>
          <w:ilvl w:val="0"/>
          <w:numId w:val="46"/>
        </w:numPr>
      </w:pPr>
      <w:r>
        <w:t>Vermelho</w:t>
      </w:r>
      <w:r w:rsidRPr="003048FB">
        <w:t>: estado cr</w:t>
      </w:r>
      <w:r>
        <w:t>ítico de alta temperatura e</w:t>
      </w:r>
      <w:r w:rsidRPr="003048FB">
        <w:t>/</w:t>
      </w:r>
      <w:r>
        <w:t>ou umidade.</w:t>
      </w:r>
    </w:p>
    <w:p w14:paraId="3B10A1A7" w14:textId="77777777" w:rsidR="00A66A93" w:rsidRDefault="00A66A93" w:rsidP="00B30672">
      <w:pPr>
        <w:sectPr w:rsidR="00A66A93">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20" w:footer="720" w:gutter="0"/>
          <w:cols w:space="708"/>
          <w:titlePg/>
          <w:docGrid w:linePitch="360"/>
        </w:sectPr>
      </w:pPr>
    </w:p>
    <w:bookmarkEnd w:id="1"/>
    <w:p w14:paraId="08165F76" w14:textId="3B79D315" w:rsidR="00370E34" w:rsidRDefault="00BB1C7D" w:rsidP="00A4698C">
      <w:pPr>
        <w:pStyle w:val="FolhadeRostodosCaptulos"/>
      </w:pPr>
      <w:r>
        <w:lastRenderedPageBreak/>
        <w:tab/>
      </w:r>
      <w:r w:rsidR="00AF08C0">
        <w:t>implantação do projeto</w:t>
      </w:r>
    </w:p>
    <w:p w14:paraId="5D58E02C" w14:textId="77777777" w:rsidR="00370E34" w:rsidRDefault="00AF08C0" w:rsidP="00AB1F1F">
      <w:pPr>
        <w:pStyle w:val="Ttulo1"/>
      </w:pPr>
      <w:bookmarkStart w:id="25" w:name="_Toc73427781"/>
      <w:r>
        <w:lastRenderedPageBreak/>
        <w:t>implantação do projeto</w:t>
      </w:r>
      <w:bookmarkEnd w:id="25"/>
    </w:p>
    <w:p w14:paraId="359CDB91" w14:textId="77777777" w:rsidR="008F3EFD" w:rsidRDefault="008F3EFD" w:rsidP="008F3EFD"/>
    <w:p w14:paraId="5DA00C83" w14:textId="16D8F153" w:rsidR="008F3EFD" w:rsidRDefault="008F3EFD" w:rsidP="008F3EFD">
      <w:pPr>
        <w:pStyle w:val="Ttulo2"/>
        <w:rPr>
          <w:b/>
        </w:rPr>
      </w:pPr>
      <w:bookmarkStart w:id="26" w:name="_Toc73427782"/>
      <w:r w:rsidRPr="00192CAB">
        <w:rPr>
          <w:b/>
        </w:rPr>
        <w:t>Manual de Instalação da solução</w:t>
      </w:r>
      <w:bookmarkEnd w:id="26"/>
      <w:r w:rsidRPr="00192CAB">
        <w:rPr>
          <w:b/>
        </w:rPr>
        <w:t xml:space="preserve"> </w:t>
      </w:r>
    </w:p>
    <w:p w14:paraId="4754DEEE" w14:textId="0C5AD92E" w:rsidR="008F3EFD" w:rsidRPr="003048FB" w:rsidRDefault="003048FB" w:rsidP="003048FB">
      <w:r>
        <w:rPr>
          <w:noProof/>
          <w:lang w:eastAsia="pt-BR"/>
        </w:rPr>
        <w:drawing>
          <wp:inline distT="0" distB="0" distL="0" distR="0" wp14:anchorId="772FB5F8" wp14:editId="743E19E4">
            <wp:extent cx="6407573" cy="36042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1590" cy="3606520"/>
                    </a:xfrm>
                    <a:prstGeom prst="rect">
                      <a:avLst/>
                    </a:prstGeom>
                    <a:noFill/>
                    <a:ln>
                      <a:noFill/>
                    </a:ln>
                  </pic:spPr>
                </pic:pic>
              </a:graphicData>
            </a:graphic>
          </wp:inline>
        </w:drawing>
      </w:r>
    </w:p>
    <w:p w14:paraId="1DF9232F" w14:textId="77777777" w:rsidR="008F3EFD" w:rsidRDefault="008F3EFD" w:rsidP="008F3EFD"/>
    <w:p w14:paraId="282CED12" w14:textId="6480362B" w:rsidR="00965810" w:rsidRPr="00965810" w:rsidRDefault="008F3EFD" w:rsidP="00965810">
      <w:pPr>
        <w:pStyle w:val="Ttulo2"/>
        <w:rPr>
          <w:b/>
        </w:rPr>
      </w:pPr>
      <w:bookmarkStart w:id="27" w:name="_Toc73427783"/>
      <w:r w:rsidRPr="00192CAB">
        <w:rPr>
          <w:b/>
        </w:rPr>
        <w:t>Processo de Atendimento e Suporte</w:t>
      </w:r>
      <w:r w:rsidR="00C17003">
        <w:rPr>
          <w:b/>
        </w:rPr>
        <w:t xml:space="preserve"> / FERRAMENTA</w:t>
      </w:r>
      <w:bookmarkEnd w:id="27"/>
    </w:p>
    <w:p w14:paraId="4694B9BF" w14:textId="77777777" w:rsidR="00965810" w:rsidRPr="00965810" w:rsidRDefault="00965810" w:rsidP="00965810"/>
    <w:p w14:paraId="306E03F6" w14:textId="7F8BBB13" w:rsidR="00965810" w:rsidRPr="00965810" w:rsidRDefault="00965810" w:rsidP="00965810">
      <w:r>
        <w:t xml:space="preserve">O usuário detecta um problema e contata a central de atendimento </w:t>
      </w:r>
      <w:r w:rsidRPr="00965810">
        <w:t>/</w:t>
      </w:r>
      <w:r>
        <w:t xml:space="preserve"> suporte nv1</w:t>
      </w:r>
    </w:p>
    <w:p w14:paraId="43081224" w14:textId="43711554" w:rsidR="00965810" w:rsidRDefault="00965810" w:rsidP="00965810">
      <w:r w:rsidRPr="00965810">
        <w:rPr>
          <w:noProof/>
          <w:lang w:eastAsia="pt-BR"/>
        </w:rPr>
        <w:drawing>
          <wp:inline distT="0" distB="0" distL="0" distR="0" wp14:anchorId="6ECB7599" wp14:editId="75162B1F">
            <wp:extent cx="6352755" cy="1996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6044" cy="1997474"/>
                    </a:xfrm>
                    <a:prstGeom prst="rect">
                      <a:avLst/>
                    </a:prstGeom>
                  </pic:spPr>
                </pic:pic>
              </a:graphicData>
            </a:graphic>
          </wp:inline>
        </w:drawing>
      </w:r>
    </w:p>
    <w:p w14:paraId="644C0BF5" w14:textId="210D846D" w:rsidR="00965810" w:rsidRDefault="00965810" w:rsidP="00965810"/>
    <w:p w14:paraId="1E9E08FD" w14:textId="49F4095E" w:rsidR="00965810" w:rsidRDefault="00965810" w:rsidP="00965810">
      <w:r>
        <w:t>A central / suporte nv1 categoriza, define e prioriza o nível do problema ou incidente</w:t>
      </w:r>
    </w:p>
    <w:p w14:paraId="6BDC8CA3" w14:textId="321834B0" w:rsidR="00965810" w:rsidRDefault="00965810" w:rsidP="00965810">
      <w:r w:rsidRPr="00965810">
        <w:rPr>
          <w:noProof/>
          <w:lang w:eastAsia="pt-BR"/>
        </w:rPr>
        <w:drawing>
          <wp:inline distT="0" distB="0" distL="0" distR="0" wp14:anchorId="0465751D" wp14:editId="6E8FBDBE">
            <wp:extent cx="6309635" cy="27736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12" cy="2777363"/>
                    </a:xfrm>
                    <a:prstGeom prst="rect">
                      <a:avLst/>
                    </a:prstGeom>
                  </pic:spPr>
                </pic:pic>
              </a:graphicData>
            </a:graphic>
          </wp:inline>
        </w:drawing>
      </w:r>
    </w:p>
    <w:p w14:paraId="65AA2019" w14:textId="26F0FC23" w:rsidR="00965810" w:rsidRDefault="00965810" w:rsidP="00965810">
      <w:r>
        <w:t>O suporte de nível 2 averigua se é um problema com o usuário ou com o sistema</w:t>
      </w:r>
    </w:p>
    <w:p w14:paraId="37439437" w14:textId="77777777" w:rsidR="00965810" w:rsidRDefault="00965810" w:rsidP="00965810"/>
    <w:p w14:paraId="0FAF31C5" w14:textId="060583D0" w:rsidR="00965810" w:rsidRDefault="00965810" w:rsidP="00965810">
      <w:r w:rsidRPr="00965810">
        <w:rPr>
          <w:noProof/>
          <w:lang w:eastAsia="pt-BR"/>
        </w:rPr>
        <w:drawing>
          <wp:inline distT="0" distB="0" distL="0" distR="0" wp14:anchorId="2C766C34" wp14:editId="71A77EDB">
            <wp:extent cx="5760720" cy="25901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90165"/>
                    </a:xfrm>
                    <a:prstGeom prst="rect">
                      <a:avLst/>
                    </a:prstGeom>
                  </pic:spPr>
                </pic:pic>
              </a:graphicData>
            </a:graphic>
          </wp:inline>
        </w:drawing>
      </w:r>
    </w:p>
    <w:p w14:paraId="1C9E85C7" w14:textId="65615E59" w:rsidR="00965810" w:rsidRDefault="00965810" w:rsidP="00965810"/>
    <w:p w14:paraId="636D769D" w14:textId="796C4FA8" w:rsidR="00965810" w:rsidRDefault="00965810" w:rsidP="00965810"/>
    <w:p w14:paraId="4B38CC14" w14:textId="5CF9F268" w:rsidR="00965810" w:rsidRDefault="00965810" w:rsidP="00965810"/>
    <w:p w14:paraId="7BD56322" w14:textId="44490A02" w:rsidR="00965810" w:rsidRDefault="00965810" w:rsidP="00965810"/>
    <w:p w14:paraId="4111D5E7" w14:textId="6447DD53" w:rsidR="00965810" w:rsidRDefault="00965810" w:rsidP="00965810"/>
    <w:p w14:paraId="3402B443" w14:textId="66CA3286" w:rsidR="00965810" w:rsidRDefault="00965810" w:rsidP="00965810"/>
    <w:p w14:paraId="760123C1" w14:textId="24C5A497" w:rsidR="00965810" w:rsidRDefault="00965810" w:rsidP="00965810"/>
    <w:p w14:paraId="4D4809E6" w14:textId="5FB09C9C" w:rsidR="00965810" w:rsidRDefault="00965810" w:rsidP="00965810"/>
    <w:p w14:paraId="157507A2" w14:textId="45B2881A" w:rsidR="00965810" w:rsidRDefault="00965810" w:rsidP="00965810"/>
    <w:p w14:paraId="6D1C1466" w14:textId="2D06DF70" w:rsidR="00965810" w:rsidRDefault="00965810" w:rsidP="00965810">
      <w:r>
        <w:t xml:space="preserve">E por fim o </w:t>
      </w:r>
      <w:proofErr w:type="spellStart"/>
      <w:r>
        <w:t>susporte</w:t>
      </w:r>
      <w:proofErr w:type="spellEnd"/>
      <w:r>
        <w:t xml:space="preserve"> de nível 3 visualiza se é um problema de visualização, aplicação ou algum problema no servidor.</w:t>
      </w:r>
    </w:p>
    <w:p w14:paraId="2B352A01" w14:textId="24B5CD70" w:rsidR="00965810" w:rsidRDefault="00965810" w:rsidP="00965810">
      <w:r w:rsidRPr="00965810">
        <w:rPr>
          <w:noProof/>
          <w:lang w:eastAsia="pt-BR"/>
        </w:rPr>
        <w:drawing>
          <wp:inline distT="0" distB="0" distL="0" distR="0" wp14:anchorId="32CE886A" wp14:editId="51D572C6">
            <wp:extent cx="5760720" cy="31476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47695"/>
                    </a:xfrm>
                    <a:prstGeom prst="rect">
                      <a:avLst/>
                    </a:prstGeom>
                  </pic:spPr>
                </pic:pic>
              </a:graphicData>
            </a:graphic>
          </wp:inline>
        </w:drawing>
      </w:r>
    </w:p>
    <w:p w14:paraId="6D9706B2" w14:textId="77777777" w:rsidR="00965810" w:rsidRDefault="00965810" w:rsidP="00965810"/>
    <w:p w14:paraId="23FCB723" w14:textId="739B37BA" w:rsidR="00965810" w:rsidRPr="00965810" w:rsidRDefault="00965810" w:rsidP="00965810">
      <w:pPr>
        <w:jc w:val="center"/>
        <w:rPr>
          <w:sz w:val="32"/>
          <w:szCs w:val="32"/>
          <w:u w:val="single"/>
        </w:rPr>
      </w:pPr>
      <w:r w:rsidRPr="00965810">
        <w:rPr>
          <w:sz w:val="32"/>
          <w:szCs w:val="32"/>
          <w:u w:val="single"/>
        </w:rPr>
        <w:t>Ferramenta de suporte</w:t>
      </w:r>
    </w:p>
    <w:p w14:paraId="5DA13AAC" w14:textId="77777777" w:rsidR="00C83AD9" w:rsidRDefault="00C83AD9" w:rsidP="008F3EFD"/>
    <w:p w14:paraId="6BF4B6B2" w14:textId="23A720C7" w:rsidR="00C83AD9" w:rsidRDefault="00C83AD9" w:rsidP="008F3EFD">
      <w:r>
        <w:t xml:space="preserve">A nossa ferramenta utilizada para o </w:t>
      </w:r>
      <w:r w:rsidRPr="00C83AD9">
        <w:rPr>
          <w:b/>
          <w:bCs/>
        </w:rPr>
        <w:t>Help Desk / Suporte</w:t>
      </w:r>
      <w:r>
        <w:t xml:space="preserve"> foi o </w:t>
      </w:r>
      <w:r w:rsidRPr="00C83AD9">
        <w:rPr>
          <w:b/>
          <w:bCs/>
        </w:rPr>
        <w:t>Tom Ticket</w:t>
      </w:r>
      <w:r>
        <w:t>.</w:t>
      </w:r>
    </w:p>
    <w:p w14:paraId="51A88ACD" w14:textId="055F4906" w:rsidR="00C83AD9" w:rsidRDefault="00C83AD9" w:rsidP="008F3EFD">
      <w:r>
        <w:t>Onde geramos um e-mail para suporte, onde o usuário irá enviar uma mensagem para nossa equipe de suporte contendo a explicação do problema.  ↓</w:t>
      </w:r>
    </w:p>
    <w:p w14:paraId="1D2920E2" w14:textId="7A12D216" w:rsidR="00C83AD9" w:rsidRDefault="00C83AD9" w:rsidP="008F3EFD">
      <w:r w:rsidRPr="00C83AD9">
        <w:rPr>
          <w:noProof/>
          <w:lang w:eastAsia="pt-BR"/>
        </w:rPr>
        <w:lastRenderedPageBreak/>
        <w:drawing>
          <wp:inline distT="0" distB="0" distL="0" distR="0" wp14:anchorId="5F264447" wp14:editId="7068A870">
            <wp:extent cx="6423025" cy="361942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92" cy="3637158"/>
                    </a:xfrm>
                    <a:prstGeom prst="rect">
                      <a:avLst/>
                    </a:prstGeom>
                  </pic:spPr>
                </pic:pic>
              </a:graphicData>
            </a:graphic>
          </wp:inline>
        </w:drawing>
      </w:r>
    </w:p>
    <w:p w14:paraId="3F128A82" w14:textId="60FB4511" w:rsidR="00C83AD9" w:rsidRDefault="00C83AD9" w:rsidP="008F3EFD">
      <w:r>
        <w:t>A partir deste ponto iremos definir a prioridade e o atendente de suporte que irá atender o chamado.</w:t>
      </w:r>
    </w:p>
    <w:p w14:paraId="229584F4" w14:textId="12F081E5" w:rsidR="00C83AD9" w:rsidRDefault="0085302F" w:rsidP="008F3EFD">
      <w:r w:rsidRPr="0085302F">
        <w:rPr>
          <w:noProof/>
          <w:lang w:eastAsia="pt-BR"/>
        </w:rPr>
        <w:drawing>
          <wp:inline distT="0" distB="0" distL="0" distR="0" wp14:anchorId="56493DAC" wp14:editId="253F92D3">
            <wp:extent cx="5760720" cy="30765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6575"/>
                    </a:xfrm>
                    <a:prstGeom prst="rect">
                      <a:avLst/>
                    </a:prstGeom>
                  </pic:spPr>
                </pic:pic>
              </a:graphicData>
            </a:graphic>
          </wp:inline>
        </w:drawing>
      </w:r>
    </w:p>
    <w:p w14:paraId="1CC09E32" w14:textId="77777777" w:rsidR="0085302F" w:rsidRDefault="0085302F" w:rsidP="008F3EFD"/>
    <w:p w14:paraId="1EA29236" w14:textId="77777777" w:rsidR="0085302F" w:rsidRDefault="0085302F" w:rsidP="008F3EFD"/>
    <w:p w14:paraId="2FB3EE7B" w14:textId="2481B251" w:rsidR="0085302F" w:rsidRDefault="0085302F" w:rsidP="008F3EFD">
      <w:r>
        <w:t>E quando o problema for solucionado podemos finalizar o chamado.  ↓</w:t>
      </w:r>
    </w:p>
    <w:p w14:paraId="34BF61A8" w14:textId="6E413E54" w:rsidR="0085302F" w:rsidRDefault="0085302F" w:rsidP="008F3EFD">
      <w:r w:rsidRPr="0085302F">
        <w:rPr>
          <w:noProof/>
          <w:lang w:eastAsia="pt-BR"/>
        </w:rPr>
        <w:lastRenderedPageBreak/>
        <w:drawing>
          <wp:inline distT="0" distB="0" distL="0" distR="0" wp14:anchorId="61B2BE9C" wp14:editId="7238206F">
            <wp:extent cx="6202680" cy="51511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002" cy="5152221"/>
                    </a:xfrm>
                    <a:prstGeom prst="rect">
                      <a:avLst/>
                    </a:prstGeom>
                  </pic:spPr>
                </pic:pic>
              </a:graphicData>
            </a:graphic>
          </wp:inline>
        </w:drawing>
      </w:r>
    </w:p>
    <w:p w14:paraId="58010E08" w14:textId="77777777" w:rsidR="0085302F" w:rsidRDefault="0085302F"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6AF77C18" w14:textId="0EF49A2F" w:rsidR="00370E34" w:rsidRDefault="00F95548" w:rsidP="00AB1F1F">
      <w:pPr>
        <w:pStyle w:val="FolhadeRostodosCaptulos"/>
      </w:pPr>
      <w:fldSimple w:instr=" REF _Ref125307146 \w ">
        <w:r w:rsidR="000F513E">
          <w:t>5</w:t>
        </w:r>
      </w:fldSimple>
      <w:r w:rsidR="00BB1C7D">
        <w:tab/>
      </w:r>
      <w:r w:rsidR="00AA470D">
        <w:fldChar w:fldCharType="begin"/>
      </w:r>
      <w:r w:rsidR="00AA470D">
        <w:instrText xml:space="preserve"> REF _Ref125307146 </w:instrText>
      </w:r>
      <w:r w:rsidR="00AA470D">
        <w:fldChar w:fldCharType="separate"/>
      </w:r>
      <w:r w:rsidR="000F513E">
        <w:t>CONCLUSÕES</w:t>
      </w:r>
      <w:r w:rsidR="00AA470D">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BBE782" w14:textId="3FAEC7F4" w:rsidR="0085302F" w:rsidRPr="00992D6B" w:rsidRDefault="00573DD1" w:rsidP="0085302F">
      <w:pPr>
        <w:pStyle w:val="Ttulo2"/>
        <w:rPr>
          <w:b/>
        </w:rPr>
      </w:pPr>
      <w:bookmarkStart w:id="32" w:name="_Toc73427785"/>
      <w:r w:rsidRPr="00192CAB">
        <w:rPr>
          <w:b/>
        </w:rPr>
        <w:t>resultados</w:t>
      </w:r>
      <w:bookmarkEnd w:id="32"/>
      <w:r w:rsidRPr="00192CAB">
        <w:rPr>
          <w:b/>
        </w:rPr>
        <w:t xml:space="preserve"> </w:t>
      </w:r>
      <w:r w:rsidR="0085302F">
        <w:t xml:space="preserve"> </w:t>
      </w:r>
    </w:p>
    <w:p w14:paraId="32618E61" w14:textId="11B59AF7" w:rsidR="005C648C" w:rsidRDefault="005C648C" w:rsidP="005C648C">
      <w:r>
        <w:tab/>
        <w:t>Os requisitos foram cumpridos a tempo para a entrega junto da apresentação, todos os membros do grupo colaboraram para que as entregas fossem sempre realizadas nos dias programados, sendo assim obtendo uma boa performance e usabilidade.</w:t>
      </w:r>
    </w:p>
    <w:p w14:paraId="639FE811" w14:textId="77777777" w:rsidR="005C648C" w:rsidRDefault="005C648C" w:rsidP="005C648C">
      <w:r>
        <w:tab/>
        <w:t>Onde o usuário poderá usufruir de um site fluido, uma navegação intuitiva e funcional, para assim atingir realmente sua necessidade com facilidade e poder trabalhar com os nossos serviços atuando de forma conjunta com a produção de morangos em estufa.</w:t>
      </w:r>
    </w:p>
    <w:p w14:paraId="7C289C36" w14:textId="77777777" w:rsidR="00573DD1" w:rsidRDefault="00573DD1" w:rsidP="00573DD1"/>
    <w:p w14:paraId="3CFDBC54" w14:textId="6FC0597F" w:rsidR="00573DD1"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1365C4A" w14:textId="77777777" w:rsidR="005C648C" w:rsidRPr="005C648C" w:rsidRDefault="005C648C" w:rsidP="005C648C"/>
    <w:p w14:paraId="18F8DC10" w14:textId="77777777" w:rsidR="005C648C" w:rsidRDefault="00573DD1" w:rsidP="005C648C">
      <w:r w:rsidRPr="004B1208">
        <w:tab/>
      </w:r>
      <w:r w:rsidR="005C648C">
        <w:t>O grupo obteve um aprendizado muito amplo em desenvolvimento em relação aos desafios que foram colocados diante do tempo e do tema que foi escolhido.</w:t>
      </w:r>
    </w:p>
    <w:p w14:paraId="1E1F00F2" w14:textId="77777777" w:rsidR="005C648C" w:rsidRDefault="005C648C" w:rsidP="005C648C">
      <w:r>
        <w:tab/>
        <w:t xml:space="preserve">Aprendemos a organizar e desenvolver um projeto desde o início seguindo as práticas de organização </w:t>
      </w:r>
      <w:proofErr w:type="spellStart"/>
      <w:r>
        <w:t>scrum</w:t>
      </w:r>
      <w:proofErr w:type="spellEnd"/>
      <w:r>
        <w:t xml:space="preserve"> (metodologia ágil), de forma que o projeto obteve o seu ciclo durante as sprints 1, 2 e 3. </w:t>
      </w:r>
    </w:p>
    <w:p w14:paraId="2674010F" w14:textId="77777777" w:rsidR="005C648C" w:rsidRDefault="005C648C" w:rsidP="005C648C">
      <w:r>
        <w:tab/>
        <w:t>Na primeira sprint foram realizados os primeiros protótipos do site, tal como a própria idealização do projeto, a definição dos requisitos e o objetivo que desejávamos alcançar.</w:t>
      </w:r>
    </w:p>
    <w:p w14:paraId="4B595851" w14:textId="77777777" w:rsidR="005C648C" w:rsidRDefault="005C648C" w:rsidP="005C648C">
      <w:r>
        <w:tab/>
        <w:t xml:space="preserve">A partir da sprint 2 foram recrutados novos membros para dar continuidade ao projeto, sendo eles Roberta Pires, Henrique </w:t>
      </w:r>
      <w:proofErr w:type="spellStart"/>
      <w:r>
        <w:t>Piassi</w:t>
      </w:r>
      <w:proofErr w:type="spellEnd"/>
      <w:r>
        <w:t xml:space="preserve"> e </w:t>
      </w:r>
      <w:proofErr w:type="spellStart"/>
      <w:r>
        <w:t>Enan</w:t>
      </w:r>
      <w:proofErr w:type="spellEnd"/>
      <w:r>
        <w:t xml:space="preserve"> Oliveira. Onde foi possível obter um aprendizado de desenvolvimento em</w:t>
      </w:r>
      <w:r w:rsidRPr="004152F1">
        <w:t>:</w:t>
      </w:r>
      <w:r>
        <w:t xml:space="preserve"> </w:t>
      </w:r>
      <w:r>
        <w:rPr>
          <w:u w:val="single"/>
        </w:rPr>
        <w:t>HTML</w:t>
      </w:r>
      <w:r>
        <w:t xml:space="preserve">, </w:t>
      </w:r>
      <w:r>
        <w:rPr>
          <w:u w:val="single"/>
        </w:rPr>
        <w:t>CSS</w:t>
      </w:r>
      <w:r>
        <w:t xml:space="preserve">, </w:t>
      </w:r>
      <w:proofErr w:type="spellStart"/>
      <w:r w:rsidRPr="00381238">
        <w:rPr>
          <w:u w:val="single"/>
        </w:rPr>
        <w:t>Javascript</w:t>
      </w:r>
      <w:proofErr w:type="spellEnd"/>
      <w:r w:rsidRPr="00381238">
        <w:t xml:space="preserve"> e</w:t>
      </w:r>
      <w:r w:rsidRPr="00381238">
        <w:rPr>
          <w:u w:val="single"/>
        </w:rPr>
        <w:t xml:space="preserve"> </w:t>
      </w:r>
      <w:r>
        <w:rPr>
          <w:u w:val="single"/>
        </w:rPr>
        <w:t>MySql</w:t>
      </w:r>
      <w:r w:rsidRPr="004152F1">
        <w:t>.</w:t>
      </w:r>
      <w:r>
        <w:t xml:space="preserve"> Foi também dedicado tempo para o aprendizado coletivo tanto técnico quanto socioemocional, desenvolvimento de documentações e requisitos para que o projeto pudesse seguir o seu ciclo com maior solidez.</w:t>
      </w:r>
    </w:p>
    <w:p w14:paraId="4A5689DB" w14:textId="77777777" w:rsidR="005C648C" w:rsidRDefault="005C648C" w:rsidP="00573DD1">
      <w:r>
        <w:tab/>
      </w:r>
    </w:p>
    <w:p w14:paraId="382C21BF" w14:textId="77777777" w:rsidR="005C648C" w:rsidRDefault="005C648C" w:rsidP="00573DD1"/>
    <w:p w14:paraId="6D2EADF7" w14:textId="10177A6D" w:rsidR="00573DD1" w:rsidRDefault="005C648C" w:rsidP="00573DD1">
      <w:r>
        <w:lastRenderedPageBreak/>
        <w:tab/>
        <w:t>Além dos pontos acima citados, o grupo desenvolveu um ótimo companheirismo e um ótimo senso de dever e compromisso onde todos sempre estiveram dispostos a enfrentar novos desafios e com eles aprender, ensinar e auxiliar seus companheiros de equipe e até mesmo colegas de faculdade.</w:t>
      </w:r>
    </w:p>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03B60061" w14:textId="77777777" w:rsidR="005C648C" w:rsidRDefault="00573DD1" w:rsidP="005C648C">
      <w:r w:rsidRPr="004B1208">
        <w:tab/>
      </w:r>
      <w:r w:rsidR="005C648C">
        <w:t xml:space="preserve">Em relação a evolução da solução do projeto, a equipe conseguiu alocar o site em nuvem onde os produtores de morangos em escala familiar na região de São Paulo possam ter acesso ao nosso serviço onde ele pode se cadastrar, fazer seu login e visualizar o </w:t>
      </w:r>
      <w:proofErr w:type="spellStart"/>
      <w:r w:rsidR="005C648C">
        <w:t>monitaramento</w:t>
      </w:r>
      <w:proofErr w:type="spellEnd"/>
      <w:r w:rsidR="005C648C">
        <w:t xml:space="preserve"> da sua estufa em tempo real.</w:t>
      </w:r>
    </w:p>
    <w:p w14:paraId="1EB39B9F" w14:textId="783949F9" w:rsidR="00573DD1" w:rsidRDefault="00573DD1" w:rsidP="00573DD1"/>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5" w:name="_Toc124080469"/>
      <w:bookmarkStart w:id="36" w:name="_Toc125201972"/>
      <w:bookmarkStart w:id="37" w:name="_Toc125374528"/>
    </w:p>
    <w:p w14:paraId="7F9A2973" w14:textId="77777777" w:rsidR="00B424CD" w:rsidRPr="004910EE" w:rsidRDefault="00B424CD" w:rsidP="00B424CD">
      <w:pPr>
        <w:tabs>
          <w:tab w:val="clear" w:pos="851"/>
        </w:tabs>
        <w:sectPr w:rsidR="00B424CD" w:rsidRPr="004910EE">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p>
    <w:bookmarkEnd w:id="35"/>
    <w:bookmarkEnd w:id="36"/>
    <w:bookmarkEnd w:id="37"/>
    <w:p w14:paraId="497A2874" w14:textId="1D76A28A" w:rsidR="008062C0" w:rsidRPr="008062C0" w:rsidRDefault="008062C0" w:rsidP="008062C0">
      <w:pPr>
        <w:pStyle w:val="Referncias"/>
        <w:jc w:val="center"/>
        <w:rPr>
          <w:rFonts w:cs="Arial"/>
          <w:b/>
          <w:bCs/>
          <w:caps/>
          <w:kern w:val="28"/>
          <w:szCs w:val="32"/>
          <w:lang w:val="pt-BR"/>
        </w:rPr>
      </w:pPr>
      <w:r w:rsidRPr="008062C0">
        <w:rPr>
          <w:rFonts w:cs="Arial"/>
          <w:b/>
          <w:bCs/>
          <w:caps/>
          <w:kern w:val="28"/>
          <w:szCs w:val="32"/>
          <w:lang w:val="pt-BR"/>
        </w:rPr>
        <w:lastRenderedPageBreak/>
        <w:t>ReferÊncias</w:t>
      </w:r>
    </w:p>
    <w:p w14:paraId="4EA37A90" w14:textId="5E7B30B4" w:rsidR="008062C0" w:rsidRPr="00F46817" w:rsidRDefault="008062C0" w:rsidP="008062C0">
      <w:pPr>
        <w:pStyle w:val="Referncias"/>
        <w:spacing w:line="360" w:lineRule="auto"/>
        <w:rPr>
          <w:rFonts w:cs="Arial"/>
          <w:bCs/>
          <w:caps/>
          <w:kern w:val="28"/>
          <w:szCs w:val="32"/>
          <w:u w:val="single"/>
          <w:lang w:val="pt-BR"/>
        </w:rPr>
      </w:pPr>
      <w:r>
        <w:rPr>
          <w:rFonts w:cs="Arial"/>
          <w:bCs/>
          <w:kern w:val="28"/>
          <w:szCs w:val="32"/>
          <w:lang w:val="pt-BR"/>
        </w:rPr>
        <w:t>A</w:t>
      </w:r>
      <w:r w:rsidRPr="008062C0">
        <w:rPr>
          <w:rFonts w:cs="Arial"/>
          <w:bCs/>
          <w:kern w:val="28"/>
          <w:szCs w:val="32"/>
          <w:lang w:val="pt-BR"/>
        </w:rPr>
        <w:t>ces</w:t>
      </w:r>
      <w:r>
        <w:rPr>
          <w:rFonts w:cs="Arial"/>
          <w:bCs/>
          <w:kern w:val="28"/>
          <w:szCs w:val="32"/>
          <w:lang w:val="pt-BR"/>
        </w:rPr>
        <w:t>sado em 09/04 de 2021 às 18:16.</w:t>
      </w:r>
    </w:p>
    <w:p w14:paraId="0B955DA1" w14:textId="5C38E0B8" w:rsidR="008062C0" w:rsidRPr="0037176B" w:rsidRDefault="008062C0" w:rsidP="008062C0">
      <w:pPr>
        <w:rPr>
          <w:rFonts w:ascii="Times New Roman" w:hAnsi="Times New Roman"/>
          <w:b/>
        </w:rPr>
      </w:pPr>
      <w:r>
        <w:rPr>
          <w:rFonts w:cs="Arial"/>
          <w:bCs/>
          <w:kern w:val="28"/>
          <w:szCs w:val="32"/>
        </w:rPr>
        <w:t>Link:</w:t>
      </w:r>
      <w:r w:rsidRPr="008062C0">
        <w:rPr>
          <w:rFonts w:cs="Arial"/>
        </w:rPr>
        <w:t>&lt;</w:t>
      </w:r>
      <w:hyperlink r:id="rId60" w:history="1">
        <w:r w:rsidRPr="008062C0">
          <w:rPr>
            <w:rStyle w:val="Hyperlink"/>
            <w:rFonts w:cs="Arial"/>
          </w:rPr>
          <w:t>https://ainfo.cnptia.embrapa.br/digital/bitstream/item/179724/1/Luis-Eduardo-MORANGUEIRO-miolo.pdf</w:t>
        </w:r>
      </w:hyperlink>
      <w:r w:rsidRPr="008062C0">
        <w:rPr>
          <w:rFonts w:cs="Arial"/>
        </w:rPr>
        <w:t>&gt;</w:t>
      </w:r>
    </w:p>
    <w:p w14:paraId="2CA602BC" w14:textId="585D3A60" w:rsidR="008062C0" w:rsidRPr="008062C0" w:rsidRDefault="008062C0" w:rsidP="008062C0">
      <w:pPr>
        <w:pStyle w:val="Referncias"/>
        <w:spacing w:line="360" w:lineRule="auto"/>
        <w:rPr>
          <w:rFonts w:cs="Arial"/>
          <w:bCs/>
          <w:caps/>
          <w:kern w:val="28"/>
          <w:szCs w:val="32"/>
          <w:lang w:val="pt-BR"/>
        </w:rPr>
      </w:pPr>
    </w:p>
    <w:p w14:paraId="648B83DC" w14:textId="308F3ED6" w:rsidR="00370E34" w:rsidRDefault="00370E34" w:rsidP="00FA5328">
      <w:pPr>
        <w:pStyle w:val="Referncias"/>
        <w:rPr>
          <w:lang w:val="pt-BR"/>
        </w:rPr>
      </w:pPr>
    </w:p>
    <w:p w14:paraId="46DBD0F2" w14:textId="77777777" w:rsidR="00F2517D" w:rsidRDefault="00F2517D" w:rsidP="00ED29B0">
      <w:pPr>
        <w:pStyle w:val="EstiloNormalGrandeesquerda"/>
      </w:pPr>
    </w:p>
    <w:sectPr w:rsidR="00F2517D" w:rsidSect="008B07EE">
      <w:headerReference w:type="default" r:id="rId61"/>
      <w:footerReference w:type="default" r:id="rId62"/>
      <w:headerReference w:type="first" r:id="rId63"/>
      <w:footerReference w:type="first" r:id="rId6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006C6" w14:textId="77777777" w:rsidR="00AA470D" w:rsidRDefault="00AA470D">
      <w:r>
        <w:separator/>
      </w:r>
    </w:p>
    <w:p w14:paraId="55B0B711" w14:textId="77777777" w:rsidR="00AA470D" w:rsidRDefault="00AA470D"/>
    <w:p w14:paraId="776BD88B" w14:textId="77777777" w:rsidR="00AA470D" w:rsidRDefault="00AA470D"/>
    <w:p w14:paraId="7F5F56BC" w14:textId="77777777" w:rsidR="00AA470D" w:rsidRDefault="00AA470D"/>
  </w:endnote>
  <w:endnote w:type="continuationSeparator" w:id="0">
    <w:p w14:paraId="24B339B7" w14:textId="77777777" w:rsidR="00AA470D" w:rsidRDefault="00AA470D">
      <w:r>
        <w:continuationSeparator/>
      </w:r>
    </w:p>
    <w:p w14:paraId="0AB9D808" w14:textId="77777777" w:rsidR="00AA470D" w:rsidRDefault="00AA470D"/>
    <w:p w14:paraId="16A16760" w14:textId="77777777" w:rsidR="00AA470D" w:rsidRDefault="00AA470D"/>
    <w:p w14:paraId="490797C1" w14:textId="77777777" w:rsidR="00AA470D" w:rsidRDefault="00AA47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EEFF" w14:textId="77777777" w:rsidR="00BC35F8" w:rsidRDefault="00BC35F8"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395D862D" w14:textId="77777777" w:rsidR="00BC35F8" w:rsidRDefault="00BC35F8"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D19" w14:textId="77777777" w:rsidR="00BC35F8" w:rsidRDefault="00BC35F8"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51C0" w14:textId="77777777" w:rsidR="00BC35F8" w:rsidRDefault="00BC35F8"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7DA9" w14:textId="77777777" w:rsidR="00BC35F8" w:rsidRDefault="00BC35F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D4570" w14:textId="77777777" w:rsidR="00AA470D" w:rsidRDefault="00AA470D">
      <w:r>
        <w:separator/>
      </w:r>
    </w:p>
    <w:p w14:paraId="5D6D8B5D" w14:textId="77777777" w:rsidR="00AA470D" w:rsidRDefault="00AA470D"/>
    <w:p w14:paraId="4E885908" w14:textId="77777777" w:rsidR="00AA470D" w:rsidRDefault="00AA470D"/>
    <w:p w14:paraId="5FCC7779" w14:textId="77777777" w:rsidR="00AA470D" w:rsidRDefault="00AA470D"/>
  </w:footnote>
  <w:footnote w:type="continuationSeparator" w:id="0">
    <w:p w14:paraId="05BC4323" w14:textId="77777777" w:rsidR="00AA470D" w:rsidRDefault="00AA470D">
      <w:r>
        <w:continuationSeparator/>
      </w:r>
    </w:p>
    <w:p w14:paraId="22683723" w14:textId="77777777" w:rsidR="00AA470D" w:rsidRDefault="00AA470D"/>
    <w:p w14:paraId="1317EDA5" w14:textId="77777777" w:rsidR="00AA470D" w:rsidRDefault="00AA470D"/>
    <w:p w14:paraId="180481B3" w14:textId="77777777" w:rsidR="00AA470D" w:rsidRDefault="00AA47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6564" w14:textId="6B00888A" w:rsidR="00BC35F8" w:rsidRDefault="00AA0DDF" w:rsidP="008828E4">
    <w:pPr>
      <w:ind w:right="360"/>
    </w:pPr>
    <w:r>
      <w:rPr>
        <w:noProof/>
        <w:lang w:eastAsia="pt-BR"/>
      </w:rPr>
      <w:drawing>
        <wp:inline distT="0" distB="0" distL="0" distR="0" wp14:anchorId="3AE57EFE" wp14:editId="17C42945">
          <wp:extent cx="1400175" cy="4000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745" cy="405927"/>
                  </a:xfrm>
                  <a:prstGeom prst="rect">
                    <a:avLst/>
                  </a:prstGeom>
                  <a:noFill/>
                  <a:ln>
                    <a:noFill/>
                  </a:ln>
                </pic:spPr>
              </pic:pic>
            </a:graphicData>
          </a:graphic>
        </wp:inline>
      </w:drawing>
    </w:r>
    <w:r w:rsidR="00BC35F8">
      <w:rPr>
        <w:noProof/>
        <w:lang w:eastAsia="pt-BR"/>
      </w:rPr>
      <w:drawing>
        <wp:anchor distT="0" distB="0" distL="114300" distR="114300" simplePos="0" relativeHeight="251662848" behindDoc="0" locked="0" layoutInCell="1" allowOverlap="1" wp14:anchorId="6FCD3603" wp14:editId="2E9E0FF2">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7777777" w:rsidR="00555AE7" w:rsidRDefault="00555AE7">
    <w:pPr>
      <w:ind w:right="397" w:firstLine="360"/>
      <w:jc w:val="right"/>
      <w:rPr>
        <w:b/>
        <w:color w:val="808080"/>
        <w:sz w:val="20"/>
      </w:rPr>
    </w:pPr>
    <w:r>
      <w:rPr>
        <w:b/>
        <w:color w:val="808080"/>
        <w:sz w:val="20"/>
      </w:rPr>
      <w:t xml:space="preserve">APÊNDICE </w:t>
    </w:r>
    <w:r w:rsidR="00AA470D">
      <w:rPr>
        <w:noProof/>
        <w:lang w:eastAsia="pt-BR"/>
      </w:rPr>
      <w:pict w14:anchorId="37B9645E">
        <v:line id="_x0000_s2058" style="position:absolute;left:0;text-align:left;z-index:251659776;mso-position-horizontal-relative:text;mso-position-vertical-relative:text" from="0,13.6pt" to="433.7pt,13.6pt" o:allowincell="f"/>
      </w:pic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33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77777777" w:rsidR="00555AE7" w:rsidRPr="00E37DB5" w:rsidRDefault="00AA470D" w:rsidP="00E82440">
    <w:pPr>
      <w:ind w:right="397" w:firstLine="360"/>
      <w:jc w:val="right"/>
      <w:rPr>
        <w:b/>
        <w:color w:val="999999"/>
        <w:sz w:val="20"/>
        <w:szCs w:val="20"/>
      </w:rPr>
    </w:pPr>
    <w:r>
      <w:rPr>
        <w:noProof/>
        <w:lang w:eastAsia="pt-BR"/>
      </w:rPr>
      <w:pict w14:anchorId="675B047F">
        <v:line id="_x0000_s2067" style="position:absolute;left:0;text-align:left;z-index:251657728" from="0,13.6pt" to="433.7pt,13.6pt"/>
      </w:pic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6D0D2" w14:textId="77777777" w:rsidR="00BC35F8" w:rsidRDefault="00BC35F8"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7060052" w14:textId="77777777" w:rsidR="00BC35F8" w:rsidRPr="00E37DB5" w:rsidRDefault="00AA470D" w:rsidP="005C1AA4">
    <w:pPr>
      <w:ind w:right="397"/>
      <w:jc w:val="right"/>
      <w:rPr>
        <w:b/>
        <w:color w:val="999999"/>
        <w:sz w:val="20"/>
        <w:szCs w:val="20"/>
      </w:rPr>
    </w:pPr>
    <w:r>
      <w:rPr>
        <w:noProof/>
        <w:lang w:eastAsia="pt-BR"/>
      </w:rPr>
      <w:pict w14:anchorId="670266BF">
        <v:line id="_x0000_s2074" style="position:absolute;left:0;text-align:left;z-index:251661824" from="0,13.6pt" to="433.7pt,13.6pt"/>
      </w:pict>
    </w:r>
    <w:r w:rsidR="00BC35F8">
      <w:rPr>
        <w:b/>
        <w:color w:val="999999"/>
        <w:sz w:val="20"/>
        <w:szCs w:val="20"/>
      </w:rPr>
      <w:t>INTRODUÇÃO</w:t>
    </w:r>
  </w:p>
  <w:p w14:paraId="6C4749B0" w14:textId="77777777" w:rsidR="00BC35F8" w:rsidRDefault="00BC35F8"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83E3" w14:textId="77777777" w:rsidR="00BC35F8" w:rsidRDefault="00BC35F8"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0280">
      <w:rPr>
        <w:rStyle w:val="Nmerodepgina"/>
        <w:noProof/>
      </w:rPr>
      <w:t>6</w:t>
    </w:r>
    <w:r>
      <w:rPr>
        <w:rStyle w:val="Nmerodepgina"/>
      </w:rPr>
      <w:fldChar w:fldCharType="end"/>
    </w:r>
  </w:p>
  <w:p w14:paraId="7C8E9C7D" w14:textId="77777777" w:rsidR="00BC35F8" w:rsidRPr="00E37DB5" w:rsidRDefault="00BC35F8"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D64A" w14:textId="77777777" w:rsidR="00BC35F8" w:rsidRDefault="00BC35F8"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77777777" w:rsidR="00555AE7" w:rsidRDefault="00AA470D">
    <w:pPr>
      <w:ind w:right="397"/>
      <w:jc w:val="right"/>
      <w:rPr>
        <w:b/>
        <w:color w:val="808080"/>
        <w:sz w:val="20"/>
      </w:rPr>
    </w:pPr>
    <w:r>
      <w:rPr>
        <w:noProof/>
        <w:lang w:eastAsia="pt-BR"/>
      </w:rPr>
      <w:pict w14:anchorId="270BAAA1">
        <v:line id="_x0000_s2055" style="position:absolute;left:0;text-align:left;z-index:251658752" from="0,13.6pt" to="433.7pt,13.6pt" o:allowincell="f"/>
      </w:pic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24</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90280">
      <w:rPr>
        <w:rStyle w:val="Nmerodepgina"/>
        <w:noProof/>
      </w:rPr>
      <w:t>30</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92944DF"/>
    <w:multiLevelType w:val="hybridMultilevel"/>
    <w:tmpl w:val="8A44E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42A73EF"/>
    <w:multiLevelType w:val="multilevel"/>
    <w:tmpl w:val="D8EA3752"/>
    <w:numStyleLink w:val="ListaNumerada-Nmeros"/>
  </w:abstractNum>
  <w:abstractNum w:abstractNumId="24"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261AB3"/>
    <w:multiLevelType w:val="multilevel"/>
    <w:tmpl w:val="0416001F"/>
    <w:numStyleLink w:val="111111"/>
  </w:abstractNum>
  <w:abstractNum w:abstractNumId="29" w15:restartNumberingAfterBreak="0">
    <w:nsid w:val="5C1C5EC1"/>
    <w:multiLevelType w:val="multilevel"/>
    <w:tmpl w:val="0416001F"/>
    <w:numStyleLink w:val="111111"/>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2"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1"/>
  </w:num>
  <w:num w:numId="25">
    <w:abstractNumId w:val="14"/>
  </w:num>
  <w:num w:numId="26">
    <w:abstractNumId w:val="24"/>
  </w:num>
  <w:num w:numId="27">
    <w:abstractNumId w:val="27"/>
  </w:num>
  <w:num w:numId="28">
    <w:abstractNumId w:val="30"/>
  </w:num>
  <w:num w:numId="29">
    <w:abstractNumId w:val="16"/>
  </w:num>
  <w:num w:numId="30">
    <w:abstractNumId w:val="32"/>
  </w:num>
  <w:num w:numId="31">
    <w:abstractNumId w:val="17"/>
  </w:num>
  <w:num w:numId="32">
    <w:abstractNumId w:val="25"/>
  </w:num>
  <w:num w:numId="33">
    <w:abstractNumId w:val="33"/>
  </w:num>
  <w:num w:numId="34">
    <w:abstractNumId w:val="13"/>
  </w:num>
  <w:num w:numId="35">
    <w:abstractNumId w:val="23"/>
  </w:num>
  <w:num w:numId="36">
    <w:abstractNumId w:val="12"/>
  </w:num>
  <w:num w:numId="37">
    <w:abstractNumId w:val="10"/>
  </w:num>
  <w:num w:numId="38">
    <w:abstractNumId w:val="15"/>
  </w:num>
  <w:num w:numId="39">
    <w:abstractNumId w:val="29"/>
  </w:num>
  <w:num w:numId="40">
    <w:abstractNumId w:val="28"/>
  </w:num>
  <w:num w:numId="41">
    <w:abstractNumId w:val="22"/>
  </w:num>
  <w:num w:numId="42">
    <w:abstractNumId w:val="20"/>
  </w:num>
  <w:num w:numId="43">
    <w:abstractNumId w:val="21"/>
  </w:num>
  <w:num w:numId="44">
    <w:abstractNumId w:val="18"/>
  </w:num>
  <w:num w:numId="45">
    <w:abstractNumId w:val="11"/>
  </w:num>
  <w:num w:numId="4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23FD"/>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680"/>
    <w:rsid w:val="00082959"/>
    <w:rsid w:val="00082A2C"/>
    <w:rsid w:val="00082AD0"/>
    <w:rsid w:val="00084588"/>
    <w:rsid w:val="00084B4B"/>
    <w:rsid w:val="000865E0"/>
    <w:rsid w:val="0009028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513E"/>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48FB"/>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5A69"/>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6EDB"/>
    <w:rsid w:val="003D71C5"/>
    <w:rsid w:val="003E0863"/>
    <w:rsid w:val="003E0C98"/>
    <w:rsid w:val="003E3D2C"/>
    <w:rsid w:val="003E4EF4"/>
    <w:rsid w:val="003E6B49"/>
    <w:rsid w:val="003E6F98"/>
    <w:rsid w:val="003E7221"/>
    <w:rsid w:val="003F03E1"/>
    <w:rsid w:val="003F2834"/>
    <w:rsid w:val="003F2F3D"/>
    <w:rsid w:val="003F4E12"/>
    <w:rsid w:val="003F5298"/>
    <w:rsid w:val="003F59FA"/>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C648C"/>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5FA"/>
    <w:rsid w:val="00707834"/>
    <w:rsid w:val="00710147"/>
    <w:rsid w:val="00710460"/>
    <w:rsid w:val="00710B86"/>
    <w:rsid w:val="007127C5"/>
    <w:rsid w:val="00713334"/>
    <w:rsid w:val="00713C89"/>
    <w:rsid w:val="00716224"/>
    <w:rsid w:val="00717659"/>
    <w:rsid w:val="00717BA4"/>
    <w:rsid w:val="00720CB6"/>
    <w:rsid w:val="00722DDD"/>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0C96"/>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62C0"/>
    <w:rsid w:val="008076BB"/>
    <w:rsid w:val="00811C02"/>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02F"/>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4678"/>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5810"/>
    <w:rsid w:val="009661C7"/>
    <w:rsid w:val="00966351"/>
    <w:rsid w:val="00966C47"/>
    <w:rsid w:val="00973178"/>
    <w:rsid w:val="009732F9"/>
    <w:rsid w:val="00977967"/>
    <w:rsid w:val="00984EBE"/>
    <w:rsid w:val="00991CE0"/>
    <w:rsid w:val="00992D6B"/>
    <w:rsid w:val="00994312"/>
    <w:rsid w:val="00994C1F"/>
    <w:rsid w:val="00996621"/>
    <w:rsid w:val="00996D2B"/>
    <w:rsid w:val="00997291"/>
    <w:rsid w:val="009A46B4"/>
    <w:rsid w:val="009A6155"/>
    <w:rsid w:val="009B07C9"/>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4241"/>
    <w:rsid w:val="00A66A93"/>
    <w:rsid w:val="00A72276"/>
    <w:rsid w:val="00A73D06"/>
    <w:rsid w:val="00A747C0"/>
    <w:rsid w:val="00A7492C"/>
    <w:rsid w:val="00A753FB"/>
    <w:rsid w:val="00A761E7"/>
    <w:rsid w:val="00A776DE"/>
    <w:rsid w:val="00A777DA"/>
    <w:rsid w:val="00A80C1E"/>
    <w:rsid w:val="00A82019"/>
    <w:rsid w:val="00A827CA"/>
    <w:rsid w:val="00A841FB"/>
    <w:rsid w:val="00A858C8"/>
    <w:rsid w:val="00A90097"/>
    <w:rsid w:val="00A90A75"/>
    <w:rsid w:val="00A90F3D"/>
    <w:rsid w:val="00A9194F"/>
    <w:rsid w:val="00A927AD"/>
    <w:rsid w:val="00A94849"/>
    <w:rsid w:val="00A95D51"/>
    <w:rsid w:val="00A9665B"/>
    <w:rsid w:val="00AA0518"/>
    <w:rsid w:val="00AA0553"/>
    <w:rsid w:val="00AA0DDF"/>
    <w:rsid w:val="00AA286B"/>
    <w:rsid w:val="00AA2FB5"/>
    <w:rsid w:val="00AA41F7"/>
    <w:rsid w:val="00AA470D"/>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6E91"/>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224D"/>
    <w:rsid w:val="00B23775"/>
    <w:rsid w:val="00B23828"/>
    <w:rsid w:val="00B239DB"/>
    <w:rsid w:val="00B2555D"/>
    <w:rsid w:val="00B26243"/>
    <w:rsid w:val="00B26285"/>
    <w:rsid w:val="00B27E17"/>
    <w:rsid w:val="00B30672"/>
    <w:rsid w:val="00B31C94"/>
    <w:rsid w:val="00B3432B"/>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5F8"/>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3AD9"/>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316"/>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822"/>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817"/>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548"/>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785E6BB0"/>
  <w15:docId w15:val="{B76F928D-C629-46B3-AEA0-E304DB36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A82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9496834">
      <w:bodyDiv w:val="1"/>
      <w:marLeft w:val="0"/>
      <w:marRight w:val="0"/>
      <w:marTop w:val="0"/>
      <w:marBottom w:val="0"/>
      <w:divBdr>
        <w:top w:val="none" w:sz="0" w:space="0" w:color="auto"/>
        <w:left w:val="none" w:sz="0" w:space="0" w:color="auto"/>
        <w:bottom w:val="none" w:sz="0" w:space="0" w:color="auto"/>
        <w:right w:val="none" w:sz="0" w:space="0" w:color="auto"/>
      </w:divBdr>
    </w:div>
    <w:div w:id="190194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5.xml"/><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footer" Target="footer7.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0.xml"/><Relationship Id="rId63"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7.xml"/><Relationship Id="rId54" Type="http://schemas.openxmlformats.org/officeDocument/2006/relationships/footer" Target="footer9.xml"/><Relationship Id="rId62" Type="http://schemas.openxmlformats.org/officeDocument/2006/relationships/footer" Target="footer1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5.xml"/><Relationship Id="rId40" Type="http://schemas.openxmlformats.org/officeDocument/2006/relationships/footer" Target="footer6.xml"/><Relationship Id="rId45" Type="http://schemas.openxmlformats.org/officeDocument/2006/relationships/image" Target="media/image25.png"/><Relationship Id="rId53" Type="http://schemas.openxmlformats.org/officeDocument/2006/relationships/header" Target="header9.xml"/><Relationship Id="rId58" Type="http://schemas.openxmlformats.org/officeDocument/2006/relationships/header" Target="header12.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footer" Target="footer10.xml"/><Relationship Id="rId61" Type="http://schemas.openxmlformats.org/officeDocument/2006/relationships/header" Target="header1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footer" Target="footer8.xml"/><Relationship Id="rId60" Type="http://schemas.openxmlformats.org/officeDocument/2006/relationships/hyperlink" Target="https://ainfo.cnptia.embrapa.br/digital/bitstream/item/179724/1/Luis-Eduardo-MORANGUEIRO-miolo.pdf"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1.xml"/><Relationship Id="rId64"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6.xml"/><Relationship Id="rId46" Type="http://schemas.openxmlformats.org/officeDocument/2006/relationships/image" Target="media/image26.png"/><Relationship Id="rId59" Type="http://schemas.openxmlformats.org/officeDocument/2006/relationships/footer" Target="footer1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459F2-FF15-4258-874E-FA6015579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206</TotalTime>
  <Pages>1</Pages>
  <Words>2507</Words>
  <Characters>13540</Characters>
  <Application>Microsoft Office Word</Application>
  <DocSecurity>0</DocSecurity>
  <Lines>112</Lines>
  <Paragraphs>32</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creator>Czeczko</dc:creator>
  <cp:lastModifiedBy>ROBERTA APARECIDA PIRES .</cp:lastModifiedBy>
  <cp:revision>68</cp:revision>
  <cp:lastPrinted>2021-06-13T23:30:00Z</cp:lastPrinted>
  <dcterms:created xsi:type="dcterms:W3CDTF">2017-11-20T21:48:00Z</dcterms:created>
  <dcterms:modified xsi:type="dcterms:W3CDTF">2021-06-13T23:34:00Z</dcterms:modified>
</cp:coreProperties>
</file>